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5B1" w:rsidRDefault="006E4536">
      <w:pPr>
        <w:pStyle w:val="Standard"/>
        <w:spacing w:line="360" w:lineRule="auto"/>
        <w:jc w:val="center"/>
      </w:pPr>
      <w:bookmarkStart w:id="0" w:name="_GoBack"/>
      <w:bookmarkEnd w:id="0"/>
      <w:r>
        <w:rPr>
          <w:noProof/>
          <w:lang w:eastAsia="en-US" w:bidi="ar-SA"/>
        </w:rPr>
        <w:drawing>
          <wp:inline distT="0" distB="0" distL="0" distR="0">
            <wp:extent cx="1247762" cy="679316"/>
            <wp:effectExtent l="0" t="0" r="0" b="6484"/>
            <wp:docPr id="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 l="2988" t="17818" r="5832" b="14482"/>
                    <a:stretch>
                      <a:fillRect/>
                    </a:stretch>
                  </pic:blipFill>
                  <pic:spPr>
                    <a:xfrm>
                      <a:off x="0" y="0"/>
                      <a:ext cx="1247762" cy="67931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6C15B1" w:rsidRDefault="006E4536">
      <w:pPr>
        <w:pStyle w:val="Standard"/>
        <w:spacing w:line="360" w:lineRule="auto"/>
        <w:jc w:val="center"/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MINISTERUL EDUCAȚIEI, CULTURII ȘI CERCETĂRII</w:t>
      </w:r>
    </w:p>
    <w:p w:rsidR="006C15B1" w:rsidRDefault="006E4536">
      <w:pPr>
        <w:pStyle w:val="Standard"/>
        <w:spacing w:line="360" w:lineRule="auto"/>
        <w:jc w:val="center"/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AL REPUBLICII MOLDOVA</w:t>
      </w:r>
    </w:p>
    <w:p w:rsidR="006C15B1" w:rsidRDefault="006E4536">
      <w:pPr>
        <w:pStyle w:val="Standard"/>
        <w:spacing w:line="360" w:lineRule="auto"/>
        <w:jc w:val="center"/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Universitatea Tehnică a Moldovei</w:t>
      </w:r>
    </w:p>
    <w:p w:rsidR="006C15B1" w:rsidRDefault="006E4536">
      <w:pPr>
        <w:pStyle w:val="Standard"/>
        <w:spacing w:line="360" w:lineRule="auto"/>
        <w:jc w:val="center"/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Facultatea Calculatoare, Informatică şi Microelectronică</w:t>
      </w:r>
    </w:p>
    <w:p w:rsidR="006C15B1" w:rsidRDefault="006E4536">
      <w:pPr>
        <w:pStyle w:val="Standard"/>
        <w:spacing w:line="360" w:lineRule="auto"/>
        <w:jc w:val="center"/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 xml:space="preserve">Departamentul Ingineria </w:t>
      </w:r>
      <w:r>
        <w:rPr>
          <w:b/>
          <w:bCs/>
          <w:sz w:val="28"/>
          <w:szCs w:val="28"/>
          <w:lang w:val="ro-RO"/>
        </w:rPr>
        <w:t>Software și Automatica</w:t>
      </w:r>
    </w:p>
    <w:p w:rsidR="006C15B1" w:rsidRDefault="006C15B1">
      <w:pPr>
        <w:pStyle w:val="Standard"/>
        <w:spacing w:line="360" w:lineRule="auto"/>
        <w:jc w:val="center"/>
        <w:rPr>
          <w:b/>
          <w:bCs/>
          <w:sz w:val="28"/>
          <w:szCs w:val="28"/>
          <w:lang w:val="ro-RO" w:bidi="th-TH"/>
        </w:rPr>
      </w:pPr>
    </w:p>
    <w:p w:rsidR="006C15B1" w:rsidRDefault="006C15B1">
      <w:pPr>
        <w:pStyle w:val="Standard"/>
        <w:spacing w:line="360" w:lineRule="auto"/>
        <w:jc w:val="center"/>
        <w:rPr>
          <w:b/>
          <w:bCs/>
          <w:sz w:val="28"/>
          <w:szCs w:val="28"/>
          <w:lang w:val="ro-RO"/>
        </w:rPr>
      </w:pPr>
    </w:p>
    <w:p w:rsidR="006C15B1" w:rsidRDefault="006C15B1">
      <w:pPr>
        <w:pStyle w:val="Standard"/>
        <w:spacing w:line="360" w:lineRule="auto"/>
        <w:jc w:val="center"/>
        <w:rPr>
          <w:b/>
          <w:sz w:val="28"/>
          <w:szCs w:val="28"/>
          <w:lang w:val="ro-RO" w:bidi="th-TH"/>
        </w:rPr>
      </w:pPr>
    </w:p>
    <w:p w:rsidR="006C15B1" w:rsidRDefault="006C15B1">
      <w:pPr>
        <w:pStyle w:val="Standard"/>
        <w:spacing w:line="360" w:lineRule="auto"/>
        <w:jc w:val="center"/>
        <w:rPr>
          <w:b/>
          <w:color w:val="FF0000"/>
          <w:sz w:val="28"/>
          <w:szCs w:val="28"/>
          <w:lang w:val="ro-RO" w:bidi="th-TH"/>
        </w:rPr>
      </w:pPr>
    </w:p>
    <w:p w:rsidR="006C15B1" w:rsidRDefault="006E4536">
      <w:pPr>
        <w:pStyle w:val="Standard"/>
        <w:spacing w:line="360" w:lineRule="auto"/>
        <w:jc w:val="center"/>
        <w:rPr>
          <w:b/>
          <w:bCs/>
          <w:sz w:val="44"/>
          <w:szCs w:val="44"/>
          <w:lang w:val="ro-RO" w:bidi="th-TH"/>
        </w:rPr>
      </w:pPr>
      <w:r>
        <w:rPr>
          <w:b/>
          <w:bCs/>
          <w:sz w:val="44"/>
          <w:szCs w:val="44"/>
          <w:lang w:val="ro-RO" w:bidi="th-TH"/>
        </w:rPr>
        <w:t>Raport</w:t>
      </w:r>
    </w:p>
    <w:p w:rsidR="006C15B1" w:rsidRDefault="006E4536">
      <w:pPr>
        <w:pStyle w:val="Standard"/>
        <w:spacing w:line="360" w:lineRule="auto"/>
        <w:jc w:val="center"/>
      </w:pPr>
      <w:r>
        <w:rPr>
          <w:b/>
          <w:sz w:val="28"/>
          <w:szCs w:val="28"/>
          <w:lang w:val="ro-RO" w:bidi="th-TH"/>
        </w:rPr>
        <w:t>pentru lucrarea de laborator Nr. 2</w:t>
      </w:r>
    </w:p>
    <w:p w:rsidR="006C15B1" w:rsidRDefault="006C15B1">
      <w:pPr>
        <w:pStyle w:val="Standard"/>
        <w:spacing w:line="360" w:lineRule="auto"/>
        <w:jc w:val="center"/>
        <w:rPr>
          <w:b/>
          <w:color w:val="000000"/>
          <w:sz w:val="28"/>
          <w:szCs w:val="28"/>
          <w:lang w:val="ro-RO" w:bidi="th-TH"/>
        </w:rPr>
      </w:pPr>
    </w:p>
    <w:p w:rsidR="006C15B1" w:rsidRDefault="006E4536">
      <w:pPr>
        <w:pStyle w:val="Standard"/>
        <w:spacing w:line="360" w:lineRule="auto"/>
        <w:jc w:val="center"/>
      </w:pPr>
      <w:r>
        <w:rPr>
          <w:b/>
          <w:bCs/>
          <w:i/>
          <w:color w:val="000000"/>
          <w:sz w:val="40"/>
          <w:szCs w:val="40"/>
          <w:lang w:val="ro-RO"/>
        </w:rPr>
        <w:t>la cursul de “</w:t>
      </w:r>
      <w:r>
        <w:rPr>
          <w:b/>
          <w:bCs/>
          <w:i/>
          <w:iCs/>
          <w:color w:val="000000"/>
          <w:sz w:val="40"/>
          <w:szCs w:val="40"/>
          <w:lang w:val="ro-RO"/>
        </w:rPr>
        <w:t>Programarea orientată pe obiecte</w:t>
      </w:r>
      <w:r>
        <w:rPr>
          <w:b/>
          <w:bCs/>
          <w:i/>
          <w:color w:val="000000"/>
          <w:sz w:val="40"/>
          <w:szCs w:val="40"/>
          <w:lang w:val="ro-RO"/>
        </w:rPr>
        <w:t>”</w:t>
      </w:r>
    </w:p>
    <w:p w:rsidR="006C15B1" w:rsidRDefault="006C15B1">
      <w:pPr>
        <w:pStyle w:val="Standard"/>
        <w:spacing w:line="360" w:lineRule="auto"/>
        <w:jc w:val="center"/>
        <w:rPr>
          <w:color w:val="000000"/>
          <w:sz w:val="28"/>
          <w:szCs w:val="28"/>
          <w:lang w:val="ro-RO" w:bidi="th-TH"/>
        </w:rPr>
      </w:pPr>
    </w:p>
    <w:p w:rsidR="006C15B1" w:rsidRDefault="006C15B1">
      <w:pPr>
        <w:pStyle w:val="Standard"/>
        <w:spacing w:line="360" w:lineRule="auto"/>
        <w:jc w:val="center"/>
        <w:rPr>
          <w:sz w:val="28"/>
          <w:szCs w:val="28"/>
          <w:lang w:val="ro-RO" w:bidi="th-TH"/>
        </w:rPr>
      </w:pPr>
    </w:p>
    <w:p w:rsidR="006C15B1" w:rsidRDefault="006E4536">
      <w:pPr>
        <w:pStyle w:val="Standard"/>
        <w:spacing w:line="360" w:lineRule="auto"/>
        <w:jc w:val="right"/>
        <w:rPr>
          <w:sz w:val="28"/>
          <w:szCs w:val="28"/>
          <w:lang w:val="ro-RO" w:bidi="th-TH"/>
        </w:rPr>
      </w:pPr>
      <w:r>
        <w:rPr>
          <w:sz w:val="28"/>
          <w:szCs w:val="28"/>
          <w:lang w:val="ro-RO" w:bidi="th-TH"/>
        </w:rPr>
        <w:t>A efectuat:</w:t>
      </w:r>
    </w:p>
    <w:p w:rsidR="006C15B1" w:rsidRDefault="006E4536">
      <w:pPr>
        <w:pStyle w:val="Standard"/>
        <w:spacing w:line="360" w:lineRule="auto"/>
        <w:jc w:val="right"/>
        <w:rPr>
          <w:b/>
          <w:sz w:val="28"/>
          <w:szCs w:val="28"/>
          <w:lang w:val="ro-RO" w:bidi="th-TH"/>
        </w:rPr>
      </w:pPr>
      <w:r>
        <w:rPr>
          <w:b/>
          <w:sz w:val="28"/>
          <w:szCs w:val="28"/>
          <w:lang w:val="ro-RO" w:bidi="th-TH"/>
        </w:rPr>
        <w:t>Cucerenco Maxim,  SI-191</w:t>
      </w:r>
    </w:p>
    <w:p w:rsidR="006C15B1" w:rsidRDefault="006E4536">
      <w:pPr>
        <w:pStyle w:val="Standard"/>
        <w:spacing w:line="360" w:lineRule="auto"/>
        <w:jc w:val="right"/>
        <w:rPr>
          <w:sz w:val="28"/>
          <w:szCs w:val="28"/>
          <w:lang w:val="ro-RO" w:bidi="th-TH"/>
        </w:rPr>
      </w:pPr>
      <w:r>
        <w:rPr>
          <w:sz w:val="28"/>
          <w:szCs w:val="28"/>
          <w:lang w:val="ro-RO" w:bidi="th-TH"/>
        </w:rPr>
        <w:t>A verificat:</w:t>
      </w:r>
    </w:p>
    <w:p w:rsidR="006C15B1" w:rsidRDefault="006E4536">
      <w:pPr>
        <w:pStyle w:val="Standard"/>
        <w:spacing w:line="360" w:lineRule="auto"/>
        <w:jc w:val="right"/>
        <w:rPr>
          <w:b/>
          <w:bCs/>
          <w:color w:val="343A40"/>
          <w:sz w:val="28"/>
          <w:szCs w:val="28"/>
          <w:lang w:val="ro-RO" w:bidi="th-TH"/>
        </w:rPr>
      </w:pPr>
      <w:r>
        <w:rPr>
          <w:b/>
          <w:bCs/>
          <w:color w:val="343A40"/>
          <w:sz w:val="28"/>
          <w:szCs w:val="28"/>
          <w:lang w:val="ro-RO" w:bidi="th-TH"/>
        </w:rPr>
        <w:t>Mititelu Vitalii</w:t>
      </w:r>
    </w:p>
    <w:p w:rsidR="006C15B1" w:rsidRDefault="006C15B1">
      <w:pPr>
        <w:pStyle w:val="Standard"/>
        <w:spacing w:line="360" w:lineRule="auto"/>
        <w:jc w:val="right"/>
        <w:rPr>
          <w:b/>
          <w:bCs/>
          <w:sz w:val="28"/>
          <w:szCs w:val="28"/>
          <w:lang w:val="ro-RO" w:bidi="th-TH"/>
        </w:rPr>
      </w:pPr>
    </w:p>
    <w:p w:rsidR="006C15B1" w:rsidRDefault="006C15B1">
      <w:pPr>
        <w:pStyle w:val="Standard"/>
        <w:spacing w:line="360" w:lineRule="auto"/>
        <w:jc w:val="center"/>
        <w:rPr>
          <w:b/>
          <w:bCs/>
          <w:sz w:val="28"/>
          <w:szCs w:val="28"/>
          <w:lang w:val="ro-RO" w:bidi="th-TH"/>
        </w:rPr>
      </w:pPr>
    </w:p>
    <w:p w:rsidR="006C15B1" w:rsidRDefault="006C15B1">
      <w:pPr>
        <w:pStyle w:val="Standard"/>
        <w:spacing w:line="360" w:lineRule="auto"/>
        <w:jc w:val="center"/>
        <w:rPr>
          <w:b/>
          <w:bCs/>
          <w:sz w:val="28"/>
          <w:szCs w:val="28"/>
          <w:lang w:val="ro-RO" w:bidi="th-TH"/>
        </w:rPr>
      </w:pPr>
    </w:p>
    <w:p w:rsidR="006C15B1" w:rsidRDefault="006C15B1">
      <w:pPr>
        <w:pStyle w:val="Standard"/>
        <w:spacing w:line="360" w:lineRule="auto"/>
        <w:jc w:val="center"/>
        <w:rPr>
          <w:b/>
          <w:bCs/>
          <w:sz w:val="28"/>
          <w:szCs w:val="28"/>
          <w:lang w:val="ro-RO" w:bidi="th-TH"/>
        </w:rPr>
      </w:pPr>
    </w:p>
    <w:p w:rsidR="006C15B1" w:rsidRDefault="006C15B1">
      <w:pPr>
        <w:pStyle w:val="Standard"/>
        <w:spacing w:line="360" w:lineRule="auto"/>
        <w:jc w:val="center"/>
        <w:rPr>
          <w:b/>
          <w:bCs/>
          <w:sz w:val="28"/>
          <w:szCs w:val="28"/>
          <w:lang w:val="ro-RO" w:bidi="th-TH"/>
        </w:rPr>
      </w:pPr>
    </w:p>
    <w:p w:rsidR="006C15B1" w:rsidRDefault="006C15B1">
      <w:pPr>
        <w:pStyle w:val="Standard"/>
        <w:spacing w:line="360" w:lineRule="auto"/>
        <w:jc w:val="center"/>
        <w:rPr>
          <w:b/>
          <w:bCs/>
          <w:sz w:val="28"/>
          <w:szCs w:val="28"/>
          <w:lang w:val="ro-RO" w:bidi="th-TH"/>
        </w:rPr>
      </w:pPr>
    </w:p>
    <w:p w:rsidR="006C15B1" w:rsidRDefault="006E4536">
      <w:pPr>
        <w:pStyle w:val="Standard"/>
        <w:spacing w:line="360" w:lineRule="auto"/>
        <w:jc w:val="center"/>
      </w:pPr>
      <w:r>
        <w:rPr>
          <w:b/>
          <w:bCs/>
          <w:sz w:val="28"/>
          <w:szCs w:val="28"/>
          <w:lang w:val="ro-RO" w:bidi="th-TH"/>
        </w:rPr>
        <w:t>Chișinău – 2020</w:t>
      </w:r>
    </w:p>
    <w:p w:rsidR="006C15B1" w:rsidRDefault="006E4536">
      <w:pPr>
        <w:pStyle w:val="Standard"/>
        <w:spacing w:line="360" w:lineRule="auto"/>
      </w:pPr>
      <w:r>
        <w:rPr>
          <w:b/>
          <w:bCs/>
          <w:sz w:val="28"/>
          <w:szCs w:val="28"/>
          <w:lang w:val="ro-RO" w:bidi="th-TH"/>
        </w:rPr>
        <w:lastRenderedPageBreak/>
        <w:t>Tema:</w:t>
      </w:r>
      <w:r>
        <w:rPr>
          <w:sz w:val="28"/>
          <w:szCs w:val="28"/>
          <w:lang w:val="ro-RO" w:bidi="th-TH"/>
        </w:rPr>
        <w:t xml:space="preserve"> Constructorul – funcţie de iniţializare a</w:t>
      </w:r>
      <w:r>
        <w:rPr>
          <w:sz w:val="28"/>
          <w:szCs w:val="28"/>
          <w:lang w:val="ro-RO" w:bidi="th-TH"/>
        </w:rPr>
        <w:t xml:space="preserve"> obiectelor clasei</w:t>
      </w:r>
    </w:p>
    <w:p w:rsidR="006C15B1" w:rsidRDefault="006E4536">
      <w:pPr>
        <w:pStyle w:val="Standard"/>
        <w:spacing w:line="360" w:lineRule="auto"/>
      </w:pPr>
      <w:r>
        <w:rPr>
          <w:b/>
          <w:bCs/>
          <w:sz w:val="28"/>
          <w:szCs w:val="28"/>
          <w:lang w:val="ro-RO" w:bidi="th-TH"/>
        </w:rPr>
        <w:t>Scopul lucrării:</w:t>
      </w:r>
    </w:p>
    <w:p w:rsidR="006C15B1" w:rsidRDefault="006E4536">
      <w:pPr>
        <w:pStyle w:val="Standard"/>
        <w:spacing w:line="360" w:lineRule="auto"/>
      </w:pPr>
      <w:r>
        <w:rPr>
          <w:sz w:val="28"/>
          <w:szCs w:val="28"/>
          <w:lang w:val="ro-RO" w:bidi="th-TH"/>
        </w:rPr>
        <w:t>- Studierea principiilor de definire şi utilizare a constructorilor</w:t>
      </w:r>
    </w:p>
    <w:p w:rsidR="006C15B1" w:rsidRDefault="006E4536">
      <w:pPr>
        <w:pStyle w:val="Standard"/>
        <w:spacing w:line="360" w:lineRule="auto"/>
      </w:pPr>
      <w:r>
        <w:rPr>
          <w:sz w:val="28"/>
          <w:szCs w:val="28"/>
          <w:lang w:val="ro-RO" w:bidi="th-TH"/>
        </w:rPr>
        <w:t>- Studierea principiilor de definire şi utilizare a destructorilor</w:t>
      </w:r>
    </w:p>
    <w:p w:rsidR="006C15B1" w:rsidRDefault="006E4536">
      <w:pPr>
        <w:pStyle w:val="Standard"/>
        <w:spacing w:line="360" w:lineRule="auto"/>
      </w:pPr>
      <w:r>
        <w:rPr>
          <w:sz w:val="28"/>
          <w:szCs w:val="28"/>
          <w:lang w:val="ro-RO" w:bidi="th-TH"/>
        </w:rPr>
        <w:t>- Studierea tipurilor de constructori</w:t>
      </w:r>
    </w:p>
    <w:p w:rsidR="006C15B1" w:rsidRDefault="006C15B1">
      <w:pPr>
        <w:pStyle w:val="Standard"/>
        <w:spacing w:line="360" w:lineRule="auto"/>
      </w:pPr>
    </w:p>
    <w:p w:rsidR="006C15B1" w:rsidRDefault="006E4536">
      <w:pPr>
        <w:pStyle w:val="Standard"/>
        <w:spacing w:line="360" w:lineRule="auto"/>
      </w:pPr>
      <w:r>
        <w:rPr>
          <w:b/>
          <w:bCs/>
          <w:sz w:val="28"/>
          <w:szCs w:val="28"/>
          <w:lang w:val="ro-RO" w:bidi="th-TH"/>
        </w:rPr>
        <w:t>Sarcini (Varianta 10):</w:t>
      </w:r>
    </w:p>
    <w:p w:rsidR="006C15B1" w:rsidRDefault="006E4536">
      <w:pPr>
        <w:pStyle w:val="Standard"/>
        <w:spacing w:line="360" w:lineRule="auto"/>
      </w:pPr>
      <w:r>
        <w:t>а) Să se creeze clasa S</w:t>
      </w:r>
      <w:r>
        <w:t xml:space="preserve">oft – fişier, care conţine informaţia despre numele complet al fişierului şi anexa de asociere (doc – Word, psd – Photoshop, etc.), utilizînd memoria dinamică, mărimea, data şi timpul creării. Să se definească toi constructorii. Constructorul de schimbare </w:t>
      </w:r>
      <w:r>
        <w:t>a tipului are parametrul – numele de fişier. Să se definească funcţiile de redenumire a fişierului, de transfer în alt directoriu şi de modificare a anexei de asociere.b) Să se creeze clasa Matrix – matrice. Clasa conţine pointer spre long, numărul de rînd</w:t>
      </w:r>
      <w:r>
        <w:t>uri şi de coloane şi o variabilă – codul erorii. Să se definească constructorul fără parametri (constructorul implicit), constructorul cu un parametru – matrice pătrată şi constructorul cu doi parametri – matrice dreptunghiulară ş. a. Să se definească func</w:t>
      </w:r>
      <w:r>
        <w:t>ţiile membru de acces: returnarea şi setarea valorii elementului (i,j). Să se definească funcţiile de adunare şi scădere a două matrice; înmulţirea unei matrice cu alta; înmulţirea unei matrice cu un număr. Să se testeze funcţionarea clasei. În caz de insu</w:t>
      </w:r>
      <w:r>
        <w:t>ficienţă de memorie, necorespondenţă a dimensiunilor matricelor, depăşire a limitei memoriei utilizate să se stabilească codul erorii.</w:t>
      </w:r>
    </w:p>
    <w:p w:rsidR="006C15B1" w:rsidRDefault="006C15B1">
      <w:pPr>
        <w:pStyle w:val="Standard"/>
        <w:spacing w:line="360" w:lineRule="auto"/>
      </w:pPr>
    </w:p>
    <w:p w:rsidR="006C15B1" w:rsidRDefault="006E4536">
      <w:pPr>
        <w:pStyle w:val="Standard"/>
        <w:spacing w:line="360" w:lineRule="auto"/>
        <w:jc w:val="center"/>
        <w:rPr>
          <w:b/>
        </w:rPr>
      </w:pPr>
      <w:r>
        <w:rPr>
          <w:b/>
        </w:rPr>
        <w:t>Codul:</w:t>
      </w:r>
    </w:p>
    <w:p w:rsidR="006C15B1" w:rsidRDefault="006E4536">
      <w:pPr>
        <w:pStyle w:val="Standard"/>
        <w:spacing w:line="360" w:lineRule="auto"/>
        <w:rPr>
          <w:b/>
        </w:rPr>
      </w:pPr>
      <w:r>
        <w:rPr>
          <w:b/>
        </w:rPr>
        <w:t>Soft:</w:t>
      </w:r>
    </w:p>
    <w:p w:rsidR="006C15B1" w:rsidRDefault="006E4536">
      <w:pPr>
        <w:pStyle w:val="Standard"/>
        <w:spacing w:line="360" w:lineRule="auto"/>
      </w:pPr>
      <w:r>
        <w:t>#include &lt;iostream&gt;</w:t>
      </w:r>
    </w:p>
    <w:p w:rsidR="006C15B1" w:rsidRDefault="006E4536">
      <w:pPr>
        <w:pStyle w:val="Standard"/>
        <w:spacing w:line="360" w:lineRule="auto"/>
      </w:pPr>
      <w:r>
        <w:t>#include &lt;cstring&gt;</w:t>
      </w:r>
    </w:p>
    <w:p w:rsidR="006C15B1" w:rsidRDefault="006E4536">
      <w:pPr>
        <w:pStyle w:val="Standard"/>
        <w:spacing w:line="360" w:lineRule="auto"/>
      </w:pPr>
      <w:r>
        <w:t>#include &lt;chrono&gt;</w:t>
      </w:r>
    </w:p>
    <w:p w:rsidR="006C15B1" w:rsidRDefault="006E4536">
      <w:pPr>
        <w:pStyle w:val="Standard"/>
        <w:spacing w:line="360" w:lineRule="auto"/>
      </w:pPr>
      <w:r>
        <w:t>#include &lt;stdint.h&gt;</w:t>
      </w:r>
    </w:p>
    <w:p w:rsidR="006C15B1" w:rsidRDefault="006C15B1">
      <w:pPr>
        <w:pStyle w:val="Standard"/>
        <w:spacing w:line="360" w:lineRule="auto"/>
      </w:pPr>
    </w:p>
    <w:p w:rsidR="006C15B1" w:rsidRDefault="006E4536">
      <w:pPr>
        <w:pStyle w:val="Standard"/>
        <w:spacing w:line="360" w:lineRule="auto"/>
      </w:pPr>
      <w:r>
        <w:t xml:space="preserve">typedef </w:t>
      </w:r>
      <w:r>
        <w:t>std::chrono::system_clock Clock;</w:t>
      </w:r>
    </w:p>
    <w:p w:rsidR="006C15B1" w:rsidRDefault="006C15B1">
      <w:pPr>
        <w:pStyle w:val="Standard"/>
        <w:spacing w:line="360" w:lineRule="auto"/>
      </w:pPr>
    </w:p>
    <w:p w:rsidR="006C15B1" w:rsidRDefault="006C15B1">
      <w:pPr>
        <w:pStyle w:val="Standard"/>
        <w:spacing w:line="360" w:lineRule="auto"/>
      </w:pPr>
    </w:p>
    <w:p w:rsidR="006C15B1" w:rsidRDefault="006E4536">
      <w:pPr>
        <w:pStyle w:val="Standard"/>
        <w:spacing w:line="360" w:lineRule="auto"/>
      </w:pPr>
      <w:r>
        <w:t>class Soft {</w:t>
      </w:r>
    </w:p>
    <w:p w:rsidR="006C15B1" w:rsidRDefault="006E4536">
      <w:pPr>
        <w:pStyle w:val="Standard"/>
        <w:spacing w:line="360" w:lineRule="auto"/>
      </w:pPr>
      <w:r>
        <w:t xml:space="preserve">  public:</w:t>
      </w:r>
    </w:p>
    <w:p w:rsidR="006C15B1" w:rsidRDefault="006E4536">
      <w:pPr>
        <w:pStyle w:val="Standard"/>
        <w:spacing w:line="360" w:lineRule="auto"/>
      </w:pPr>
      <w:r>
        <w:t xml:space="preserve">   </w:t>
      </w:r>
    </w:p>
    <w:p w:rsidR="006C15B1" w:rsidRDefault="006E4536">
      <w:pPr>
        <w:pStyle w:val="Standard"/>
        <w:spacing w:line="360" w:lineRule="auto"/>
      </w:pPr>
      <w:r>
        <w:t xml:space="preserve">    Soft();               </w:t>
      </w:r>
    </w:p>
    <w:p w:rsidR="006C15B1" w:rsidRDefault="006E4536">
      <w:pPr>
        <w:pStyle w:val="Standard"/>
        <w:spacing w:line="360" w:lineRule="auto"/>
      </w:pPr>
      <w:r>
        <w:lastRenderedPageBreak/>
        <w:t xml:space="preserve">    Soft(Soft &amp;new_obj);  </w:t>
      </w:r>
    </w:p>
    <w:p w:rsidR="006C15B1" w:rsidRDefault="006E4536">
      <w:pPr>
        <w:pStyle w:val="Standard"/>
        <w:spacing w:line="360" w:lineRule="auto"/>
      </w:pPr>
      <w:r>
        <w:t xml:space="preserve">    Soft(char *SoftName); </w:t>
      </w:r>
    </w:p>
    <w:p w:rsidR="006C15B1" w:rsidRDefault="006C15B1">
      <w:pPr>
        <w:pStyle w:val="Standard"/>
        <w:spacing w:line="360" w:lineRule="auto"/>
      </w:pPr>
    </w:p>
    <w:p w:rsidR="006C15B1" w:rsidRDefault="006E4536">
      <w:pPr>
        <w:pStyle w:val="Standard"/>
        <w:spacing w:line="360" w:lineRule="auto"/>
      </w:pPr>
      <w:r>
        <w:t xml:space="preserve">    ~Soft();</w:t>
      </w:r>
    </w:p>
    <w:p w:rsidR="006C15B1" w:rsidRDefault="006C15B1">
      <w:pPr>
        <w:pStyle w:val="Standard"/>
        <w:spacing w:line="360" w:lineRule="auto"/>
      </w:pPr>
    </w:p>
    <w:p w:rsidR="006C15B1" w:rsidRDefault="006C15B1">
      <w:pPr>
        <w:pStyle w:val="Standard"/>
        <w:spacing w:line="360" w:lineRule="auto"/>
      </w:pPr>
    </w:p>
    <w:p w:rsidR="006C15B1" w:rsidRDefault="006E4536">
      <w:pPr>
        <w:pStyle w:val="Standard"/>
        <w:spacing w:line="360" w:lineRule="auto"/>
      </w:pPr>
      <w:r>
        <w:t xml:space="preserve">    void initSoft(char *SoftName = NULL);</w:t>
      </w:r>
    </w:p>
    <w:p w:rsidR="006C15B1" w:rsidRDefault="006E4536">
      <w:pPr>
        <w:pStyle w:val="Standard"/>
        <w:spacing w:line="360" w:lineRule="auto"/>
      </w:pPr>
      <w:r>
        <w:t xml:space="preserve">    void renameTo(char *newName);</w:t>
      </w:r>
    </w:p>
    <w:p w:rsidR="006C15B1" w:rsidRDefault="006E4536">
      <w:pPr>
        <w:pStyle w:val="Standard"/>
        <w:spacing w:line="360" w:lineRule="auto"/>
      </w:pPr>
      <w:r>
        <w:t xml:space="preserve">    void moveTo(char </w:t>
      </w:r>
      <w:r>
        <w:t>*newPath);</w:t>
      </w:r>
    </w:p>
    <w:p w:rsidR="006C15B1" w:rsidRDefault="006E4536">
      <w:pPr>
        <w:pStyle w:val="Standard"/>
        <w:spacing w:line="360" w:lineRule="auto"/>
      </w:pPr>
      <w:r>
        <w:t xml:space="preserve">    void setExtension(char *extension);</w:t>
      </w:r>
    </w:p>
    <w:p w:rsidR="006C15B1" w:rsidRDefault="006E4536">
      <w:pPr>
        <w:pStyle w:val="Standard"/>
        <w:spacing w:line="360" w:lineRule="auto"/>
      </w:pPr>
      <w:r>
        <w:t xml:space="preserve">    void setCurrentPath();</w:t>
      </w:r>
    </w:p>
    <w:p w:rsidR="006C15B1" w:rsidRDefault="006E4536">
      <w:pPr>
        <w:pStyle w:val="Standard"/>
        <w:spacing w:line="360" w:lineRule="auto"/>
      </w:pPr>
      <w:r>
        <w:t xml:space="preserve">    char* getTime();</w:t>
      </w:r>
    </w:p>
    <w:p w:rsidR="006C15B1" w:rsidRDefault="006E4536">
      <w:pPr>
        <w:pStyle w:val="Standard"/>
        <w:spacing w:line="360" w:lineRule="auto"/>
      </w:pPr>
      <w:r>
        <w:t xml:space="preserve">    void displaySoftData();</w:t>
      </w:r>
    </w:p>
    <w:p w:rsidR="006C15B1" w:rsidRDefault="006C15B1">
      <w:pPr>
        <w:pStyle w:val="Standard"/>
        <w:spacing w:line="360" w:lineRule="auto"/>
      </w:pPr>
    </w:p>
    <w:p w:rsidR="006C15B1" w:rsidRDefault="006E4536">
      <w:pPr>
        <w:pStyle w:val="Standard"/>
        <w:spacing w:line="360" w:lineRule="auto"/>
      </w:pPr>
      <w:r>
        <w:t xml:space="preserve">  private:</w:t>
      </w:r>
    </w:p>
    <w:p w:rsidR="006C15B1" w:rsidRDefault="006E4536">
      <w:pPr>
        <w:pStyle w:val="Standard"/>
        <w:spacing w:line="360" w:lineRule="auto"/>
      </w:pPr>
      <w:r>
        <w:t xml:space="preserve">    char *_SoftName;</w:t>
      </w:r>
    </w:p>
    <w:p w:rsidR="006C15B1" w:rsidRDefault="006E4536">
      <w:pPr>
        <w:pStyle w:val="Standard"/>
        <w:spacing w:line="360" w:lineRule="auto"/>
      </w:pPr>
      <w:r>
        <w:t xml:space="preserve">    char *_extension;</w:t>
      </w:r>
    </w:p>
    <w:p w:rsidR="006C15B1" w:rsidRDefault="006E4536">
      <w:pPr>
        <w:pStyle w:val="Standard"/>
        <w:spacing w:line="360" w:lineRule="auto"/>
      </w:pPr>
      <w:r>
        <w:t xml:space="preserve">    char *_path;</w:t>
      </w:r>
    </w:p>
    <w:p w:rsidR="006C15B1" w:rsidRDefault="006E4536">
      <w:pPr>
        <w:pStyle w:val="Standard"/>
        <w:spacing w:line="360" w:lineRule="auto"/>
      </w:pPr>
      <w:r>
        <w:t xml:space="preserve">    char *_creationTime;</w:t>
      </w:r>
    </w:p>
    <w:p w:rsidR="006C15B1" w:rsidRDefault="006E4536">
      <w:pPr>
        <w:pStyle w:val="Standard"/>
        <w:spacing w:line="360" w:lineRule="auto"/>
      </w:pPr>
      <w:r>
        <w:t xml:space="preserve">    int _size;</w:t>
      </w:r>
    </w:p>
    <w:p w:rsidR="006C15B1" w:rsidRDefault="006E4536">
      <w:pPr>
        <w:pStyle w:val="Standard"/>
        <w:spacing w:line="360" w:lineRule="auto"/>
      </w:pPr>
      <w:r>
        <w:t xml:space="preserve">}; </w:t>
      </w:r>
    </w:p>
    <w:p w:rsidR="006C15B1" w:rsidRDefault="006C15B1">
      <w:pPr>
        <w:pStyle w:val="Standard"/>
        <w:spacing w:line="360" w:lineRule="auto"/>
      </w:pPr>
    </w:p>
    <w:p w:rsidR="006C15B1" w:rsidRDefault="006C15B1">
      <w:pPr>
        <w:pStyle w:val="Standard"/>
        <w:spacing w:line="360" w:lineRule="auto"/>
      </w:pPr>
    </w:p>
    <w:p w:rsidR="006C15B1" w:rsidRDefault="006E4536">
      <w:pPr>
        <w:pStyle w:val="Standard"/>
        <w:spacing w:line="360" w:lineRule="auto"/>
      </w:pPr>
      <w:r>
        <w:t>Soft::Soft(</w:t>
      </w:r>
      <w:r>
        <w:t>) {</w:t>
      </w:r>
    </w:p>
    <w:p w:rsidR="006C15B1" w:rsidRDefault="006E4536">
      <w:pPr>
        <w:pStyle w:val="Standard"/>
        <w:spacing w:line="360" w:lineRule="auto"/>
      </w:pPr>
      <w:r>
        <w:t xml:space="preserve">  char *name = new char[9];</w:t>
      </w:r>
    </w:p>
    <w:p w:rsidR="006C15B1" w:rsidRDefault="006E4536">
      <w:pPr>
        <w:pStyle w:val="Standard"/>
        <w:spacing w:line="360" w:lineRule="auto"/>
      </w:pPr>
      <w:r>
        <w:t xml:space="preserve">  strcpy(name, "Soft.txt");</w:t>
      </w:r>
    </w:p>
    <w:p w:rsidR="006C15B1" w:rsidRDefault="006E4536">
      <w:pPr>
        <w:pStyle w:val="Standard"/>
        <w:spacing w:line="360" w:lineRule="auto"/>
      </w:pPr>
      <w:r>
        <w:t xml:space="preserve">  initSoft(name);</w:t>
      </w:r>
    </w:p>
    <w:p w:rsidR="006C15B1" w:rsidRDefault="006E4536">
      <w:pPr>
        <w:pStyle w:val="Standard"/>
        <w:spacing w:line="360" w:lineRule="auto"/>
      </w:pPr>
      <w:r>
        <w:t>}</w:t>
      </w:r>
    </w:p>
    <w:p w:rsidR="006C15B1" w:rsidRDefault="006C15B1">
      <w:pPr>
        <w:pStyle w:val="Standard"/>
        <w:spacing w:line="360" w:lineRule="auto"/>
      </w:pPr>
    </w:p>
    <w:p w:rsidR="006C15B1" w:rsidRDefault="006E4536">
      <w:pPr>
        <w:pStyle w:val="Standard"/>
        <w:spacing w:line="360" w:lineRule="auto"/>
      </w:pPr>
      <w:r>
        <w:t>Soft::Soft(Soft &amp;obj) {</w:t>
      </w:r>
    </w:p>
    <w:p w:rsidR="006C15B1" w:rsidRDefault="006E4536">
      <w:pPr>
        <w:pStyle w:val="Standard"/>
        <w:spacing w:line="360" w:lineRule="auto"/>
      </w:pPr>
      <w:r>
        <w:t xml:space="preserve">  this-&gt;_SoftName = new char[strlen(obj._SoftName) + 7];</w:t>
      </w:r>
    </w:p>
    <w:p w:rsidR="006C15B1" w:rsidRDefault="006E4536">
      <w:pPr>
        <w:pStyle w:val="Standard"/>
        <w:spacing w:line="360" w:lineRule="auto"/>
      </w:pPr>
      <w:r>
        <w:t xml:space="preserve">  strcpy(this-&gt;_SoftName, obj._SoftName);</w:t>
      </w:r>
    </w:p>
    <w:p w:rsidR="006C15B1" w:rsidRDefault="006E4536">
      <w:pPr>
        <w:pStyle w:val="Standard"/>
        <w:spacing w:line="360" w:lineRule="auto"/>
      </w:pPr>
      <w:r>
        <w:t xml:space="preserve">  strcat(this-&gt;_SoftName, "(copy)");</w:t>
      </w:r>
    </w:p>
    <w:p w:rsidR="006C15B1" w:rsidRDefault="006C15B1">
      <w:pPr>
        <w:pStyle w:val="Standard"/>
        <w:spacing w:line="360" w:lineRule="auto"/>
      </w:pPr>
    </w:p>
    <w:p w:rsidR="006C15B1" w:rsidRDefault="006E4536">
      <w:pPr>
        <w:pStyle w:val="Standard"/>
        <w:spacing w:line="360" w:lineRule="auto"/>
      </w:pPr>
      <w:r>
        <w:t xml:space="preserve">  </w:t>
      </w:r>
      <w:r>
        <w:t>this-&gt;_extension = new char[strlen(obj._extension) + 1];</w:t>
      </w:r>
    </w:p>
    <w:p w:rsidR="006C15B1" w:rsidRDefault="006E4536">
      <w:pPr>
        <w:pStyle w:val="Standard"/>
        <w:spacing w:line="360" w:lineRule="auto"/>
      </w:pPr>
      <w:r>
        <w:lastRenderedPageBreak/>
        <w:t xml:space="preserve">  strcpy(this-&gt;_extension, obj._extension);</w:t>
      </w:r>
    </w:p>
    <w:p w:rsidR="006C15B1" w:rsidRDefault="006C15B1">
      <w:pPr>
        <w:pStyle w:val="Standard"/>
        <w:spacing w:line="360" w:lineRule="auto"/>
      </w:pPr>
    </w:p>
    <w:p w:rsidR="006C15B1" w:rsidRDefault="006E4536">
      <w:pPr>
        <w:pStyle w:val="Standard"/>
        <w:spacing w:line="360" w:lineRule="auto"/>
      </w:pPr>
      <w:r>
        <w:t xml:space="preserve">  this-&gt;_path = new char[strlen(obj._path) + 1];</w:t>
      </w:r>
    </w:p>
    <w:p w:rsidR="006C15B1" w:rsidRDefault="006E4536">
      <w:pPr>
        <w:pStyle w:val="Standard"/>
        <w:spacing w:line="360" w:lineRule="auto"/>
      </w:pPr>
      <w:r>
        <w:t xml:space="preserve">  strcpy(this-&gt;_path, obj._path);</w:t>
      </w:r>
    </w:p>
    <w:p w:rsidR="006C15B1" w:rsidRDefault="006C15B1">
      <w:pPr>
        <w:pStyle w:val="Standard"/>
        <w:spacing w:line="360" w:lineRule="auto"/>
      </w:pPr>
    </w:p>
    <w:p w:rsidR="006C15B1" w:rsidRDefault="006E4536">
      <w:pPr>
        <w:pStyle w:val="Standard"/>
        <w:spacing w:line="360" w:lineRule="auto"/>
      </w:pPr>
      <w:r>
        <w:t xml:space="preserve">  this-&gt;_creationTime = new char[strlen(obj._creationTime) + 1];</w:t>
      </w:r>
    </w:p>
    <w:p w:rsidR="006C15B1" w:rsidRDefault="006E4536">
      <w:pPr>
        <w:pStyle w:val="Standard"/>
        <w:spacing w:line="360" w:lineRule="auto"/>
      </w:pPr>
      <w:r>
        <w:t xml:space="preserve">  str</w:t>
      </w:r>
      <w:r>
        <w:t>cpy(this-&gt;_creationTime, obj._creationTime);</w:t>
      </w:r>
    </w:p>
    <w:p w:rsidR="006C15B1" w:rsidRDefault="006C15B1">
      <w:pPr>
        <w:pStyle w:val="Standard"/>
        <w:spacing w:line="360" w:lineRule="auto"/>
      </w:pPr>
    </w:p>
    <w:p w:rsidR="006C15B1" w:rsidRDefault="006E4536">
      <w:pPr>
        <w:pStyle w:val="Standard"/>
        <w:spacing w:line="360" w:lineRule="auto"/>
      </w:pPr>
      <w:r>
        <w:t xml:space="preserve">  this-&gt;_size = obj._size;</w:t>
      </w:r>
    </w:p>
    <w:p w:rsidR="006C15B1" w:rsidRDefault="006E4536">
      <w:pPr>
        <w:pStyle w:val="Standard"/>
        <w:spacing w:line="360" w:lineRule="auto"/>
      </w:pPr>
      <w:r>
        <w:t>}</w:t>
      </w:r>
    </w:p>
    <w:p w:rsidR="006C15B1" w:rsidRDefault="006C15B1">
      <w:pPr>
        <w:pStyle w:val="Standard"/>
        <w:spacing w:line="360" w:lineRule="auto"/>
      </w:pPr>
    </w:p>
    <w:p w:rsidR="006C15B1" w:rsidRDefault="006E4536">
      <w:pPr>
        <w:pStyle w:val="Standard"/>
        <w:spacing w:line="360" w:lineRule="auto"/>
      </w:pPr>
      <w:r>
        <w:t>Soft::Soft (char *SoftName) {</w:t>
      </w:r>
    </w:p>
    <w:p w:rsidR="006C15B1" w:rsidRDefault="006E4536">
      <w:pPr>
        <w:pStyle w:val="Standard"/>
        <w:spacing w:line="360" w:lineRule="auto"/>
      </w:pPr>
      <w:r>
        <w:t xml:space="preserve">  initSoft(SoftName);</w:t>
      </w:r>
    </w:p>
    <w:p w:rsidR="006C15B1" w:rsidRDefault="006E4536">
      <w:pPr>
        <w:pStyle w:val="Standard"/>
        <w:spacing w:line="360" w:lineRule="auto"/>
      </w:pPr>
      <w:r>
        <w:t xml:space="preserve">} </w:t>
      </w:r>
    </w:p>
    <w:p w:rsidR="006C15B1" w:rsidRDefault="006C15B1">
      <w:pPr>
        <w:pStyle w:val="Standard"/>
        <w:spacing w:line="360" w:lineRule="auto"/>
      </w:pPr>
    </w:p>
    <w:p w:rsidR="006C15B1" w:rsidRDefault="006C15B1">
      <w:pPr>
        <w:pStyle w:val="Standard"/>
        <w:spacing w:line="360" w:lineRule="auto"/>
      </w:pPr>
    </w:p>
    <w:p w:rsidR="006C15B1" w:rsidRDefault="006E4536">
      <w:pPr>
        <w:pStyle w:val="Standard"/>
        <w:spacing w:line="360" w:lineRule="auto"/>
      </w:pPr>
      <w:r>
        <w:t>Soft::~Soft() {</w:t>
      </w:r>
    </w:p>
    <w:p w:rsidR="006C15B1" w:rsidRDefault="006E4536">
      <w:pPr>
        <w:pStyle w:val="Standard"/>
        <w:spacing w:line="360" w:lineRule="auto"/>
      </w:pPr>
      <w:r>
        <w:t xml:space="preserve">  std::cout &lt;&lt; "\"" &lt;&lt; this-&gt;_SoftName &lt;&lt; "." &lt;&lt; this-&gt;_extension;</w:t>
      </w:r>
    </w:p>
    <w:p w:rsidR="006C15B1" w:rsidRDefault="006E4536">
      <w:pPr>
        <w:pStyle w:val="Standard"/>
        <w:spacing w:line="360" w:lineRule="auto"/>
      </w:pPr>
      <w:r>
        <w:t xml:space="preserve">  std::cout &lt;&lt; "\" S-a distrus" &lt;&lt; </w:t>
      </w:r>
      <w:r>
        <w:t>std::endl;</w:t>
      </w:r>
    </w:p>
    <w:p w:rsidR="006C15B1" w:rsidRDefault="006E4536">
      <w:pPr>
        <w:pStyle w:val="Standard"/>
        <w:spacing w:line="360" w:lineRule="auto"/>
      </w:pPr>
      <w:r>
        <w:t xml:space="preserve">  delete[] this-&gt;_SoftName;</w:t>
      </w:r>
    </w:p>
    <w:p w:rsidR="006C15B1" w:rsidRDefault="006E4536">
      <w:pPr>
        <w:pStyle w:val="Standard"/>
        <w:spacing w:line="360" w:lineRule="auto"/>
      </w:pPr>
      <w:r>
        <w:t xml:space="preserve">  delete[] this-&gt;_extension;</w:t>
      </w:r>
    </w:p>
    <w:p w:rsidR="006C15B1" w:rsidRDefault="006E4536">
      <w:pPr>
        <w:pStyle w:val="Standard"/>
        <w:spacing w:line="360" w:lineRule="auto"/>
      </w:pPr>
      <w:r>
        <w:t xml:space="preserve">  delete[] this-&gt;_path;</w:t>
      </w:r>
    </w:p>
    <w:p w:rsidR="006C15B1" w:rsidRDefault="006E4536">
      <w:pPr>
        <w:pStyle w:val="Standard"/>
        <w:spacing w:line="360" w:lineRule="auto"/>
      </w:pPr>
      <w:r>
        <w:t xml:space="preserve">  delete[] this-&gt;_creationTime;</w:t>
      </w:r>
    </w:p>
    <w:p w:rsidR="006C15B1" w:rsidRDefault="006E4536">
      <w:pPr>
        <w:pStyle w:val="Standard"/>
        <w:spacing w:line="360" w:lineRule="auto"/>
      </w:pPr>
      <w:r>
        <w:t>}</w:t>
      </w:r>
    </w:p>
    <w:p w:rsidR="006C15B1" w:rsidRDefault="006C15B1">
      <w:pPr>
        <w:pStyle w:val="Standard"/>
        <w:spacing w:line="360" w:lineRule="auto"/>
      </w:pPr>
    </w:p>
    <w:p w:rsidR="006C15B1" w:rsidRDefault="006C15B1">
      <w:pPr>
        <w:pStyle w:val="Standard"/>
        <w:spacing w:line="360" w:lineRule="auto"/>
      </w:pPr>
    </w:p>
    <w:p w:rsidR="006C15B1" w:rsidRDefault="006E4536">
      <w:pPr>
        <w:pStyle w:val="Standard"/>
        <w:spacing w:line="360" w:lineRule="auto"/>
      </w:pPr>
      <w:r>
        <w:t>void Soft::initSoft(char *fullName) {</w:t>
      </w:r>
    </w:p>
    <w:p w:rsidR="006C15B1" w:rsidRDefault="006E4536">
      <w:pPr>
        <w:pStyle w:val="Standard"/>
        <w:spacing w:line="360" w:lineRule="auto"/>
      </w:pPr>
      <w:r>
        <w:t xml:space="preserve">  char *dotPosition = strstr(fullName, ".");</w:t>
      </w:r>
    </w:p>
    <w:p w:rsidR="006C15B1" w:rsidRDefault="006C15B1">
      <w:pPr>
        <w:pStyle w:val="Standard"/>
        <w:spacing w:line="360" w:lineRule="auto"/>
      </w:pPr>
    </w:p>
    <w:p w:rsidR="006C15B1" w:rsidRDefault="006E4536">
      <w:pPr>
        <w:pStyle w:val="Standard"/>
        <w:spacing w:line="360" w:lineRule="auto"/>
      </w:pPr>
      <w:r>
        <w:t xml:space="preserve">  this-&gt;_extension = new </w:t>
      </w:r>
      <w:r>
        <w:t>char[strlen(dotPosition+1)+1];</w:t>
      </w:r>
    </w:p>
    <w:p w:rsidR="006C15B1" w:rsidRDefault="006E4536">
      <w:pPr>
        <w:pStyle w:val="Standard"/>
        <w:spacing w:line="360" w:lineRule="auto"/>
      </w:pPr>
      <w:r>
        <w:t xml:space="preserve">  strcpy(this-&gt;_extension, dotPosition+1);</w:t>
      </w:r>
    </w:p>
    <w:p w:rsidR="006C15B1" w:rsidRDefault="006E4536">
      <w:pPr>
        <w:pStyle w:val="Standard"/>
        <w:spacing w:line="360" w:lineRule="auto"/>
      </w:pPr>
      <w:r>
        <w:t xml:space="preserve">  *dotPosition = '\0';</w:t>
      </w:r>
    </w:p>
    <w:p w:rsidR="006C15B1" w:rsidRDefault="006E4536">
      <w:pPr>
        <w:pStyle w:val="Standard"/>
        <w:spacing w:line="360" w:lineRule="auto"/>
      </w:pPr>
      <w:r>
        <w:t xml:space="preserve">  this-&gt;_SoftName = new char[strlen(fullName)+1];</w:t>
      </w:r>
    </w:p>
    <w:p w:rsidR="006C15B1" w:rsidRDefault="006E4536">
      <w:pPr>
        <w:pStyle w:val="Standard"/>
        <w:spacing w:line="360" w:lineRule="auto"/>
      </w:pPr>
      <w:r>
        <w:t xml:space="preserve">  strcpy(this-&gt;_SoftName, fullName);</w:t>
      </w:r>
    </w:p>
    <w:p w:rsidR="006C15B1" w:rsidRDefault="006C15B1">
      <w:pPr>
        <w:pStyle w:val="Standard"/>
        <w:spacing w:line="360" w:lineRule="auto"/>
      </w:pPr>
    </w:p>
    <w:p w:rsidR="006C15B1" w:rsidRDefault="006E4536">
      <w:pPr>
        <w:pStyle w:val="Standard"/>
        <w:spacing w:line="360" w:lineRule="auto"/>
      </w:pPr>
      <w:r>
        <w:lastRenderedPageBreak/>
        <w:t xml:space="preserve">  this-&gt;_path = new char[3];</w:t>
      </w:r>
    </w:p>
    <w:p w:rsidR="006C15B1" w:rsidRDefault="006E4536">
      <w:pPr>
        <w:pStyle w:val="Standard"/>
        <w:spacing w:line="360" w:lineRule="auto"/>
      </w:pPr>
      <w:r>
        <w:t xml:space="preserve">  strcpy(this-&gt;_path, "~/");</w:t>
      </w:r>
    </w:p>
    <w:p w:rsidR="006C15B1" w:rsidRDefault="006C15B1">
      <w:pPr>
        <w:pStyle w:val="Standard"/>
        <w:spacing w:line="360" w:lineRule="auto"/>
      </w:pPr>
    </w:p>
    <w:p w:rsidR="006C15B1" w:rsidRDefault="006E4536">
      <w:pPr>
        <w:pStyle w:val="Standard"/>
        <w:spacing w:line="360" w:lineRule="auto"/>
      </w:pPr>
      <w:r>
        <w:t xml:space="preserve">  this-&gt;_siz</w:t>
      </w:r>
      <w:r>
        <w:t>e = 0;</w:t>
      </w:r>
    </w:p>
    <w:p w:rsidR="006C15B1" w:rsidRDefault="006C15B1">
      <w:pPr>
        <w:pStyle w:val="Standard"/>
        <w:spacing w:line="360" w:lineRule="auto"/>
      </w:pPr>
    </w:p>
    <w:p w:rsidR="006C15B1" w:rsidRDefault="006E4536">
      <w:pPr>
        <w:pStyle w:val="Standard"/>
        <w:spacing w:line="360" w:lineRule="auto"/>
      </w:pPr>
      <w:r>
        <w:t xml:space="preserve">  char *ptrr = getTime();</w:t>
      </w:r>
    </w:p>
    <w:p w:rsidR="006C15B1" w:rsidRDefault="006E4536">
      <w:pPr>
        <w:pStyle w:val="Standard"/>
        <w:spacing w:line="360" w:lineRule="auto"/>
      </w:pPr>
      <w:r>
        <w:t xml:space="preserve">  this-&gt;_creationTime = new char[strlen(ptrr)+1];</w:t>
      </w:r>
    </w:p>
    <w:p w:rsidR="006C15B1" w:rsidRDefault="006E4536">
      <w:pPr>
        <w:pStyle w:val="Standard"/>
        <w:spacing w:line="360" w:lineRule="auto"/>
      </w:pPr>
      <w:r>
        <w:t xml:space="preserve">  strcpy(this-&gt;_creationTime, ptrr);</w:t>
      </w:r>
    </w:p>
    <w:p w:rsidR="006C15B1" w:rsidRDefault="006C15B1">
      <w:pPr>
        <w:pStyle w:val="Standard"/>
        <w:spacing w:line="360" w:lineRule="auto"/>
      </w:pPr>
    </w:p>
    <w:p w:rsidR="006C15B1" w:rsidRDefault="006E4536">
      <w:pPr>
        <w:pStyle w:val="Standard"/>
        <w:spacing w:line="360" w:lineRule="auto"/>
      </w:pPr>
      <w:r>
        <w:t xml:space="preserve">  std::cout &lt;&lt; "Fisierul \"" &lt;&lt; this-&gt;_SoftName &lt;&lt; ".";</w:t>
      </w:r>
    </w:p>
    <w:p w:rsidR="006C15B1" w:rsidRDefault="006E4536">
      <w:pPr>
        <w:pStyle w:val="Standard"/>
        <w:spacing w:line="360" w:lineRule="auto"/>
      </w:pPr>
      <w:r>
        <w:t xml:space="preserve">  std::cout &lt;&lt; this-&gt;_extension &lt;&lt; "\" a fost creat" &lt;&lt; std::endl;</w:t>
      </w:r>
    </w:p>
    <w:p w:rsidR="006C15B1" w:rsidRDefault="006C15B1">
      <w:pPr>
        <w:pStyle w:val="Standard"/>
        <w:spacing w:line="360" w:lineRule="auto"/>
      </w:pPr>
    </w:p>
    <w:p w:rsidR="006C15B1" w:rsidRDefault="006E4536">
      <w:pPr>
        <w:pStyle w:val="Standard"/>
        <w:spacing w:line="360" w:lineRule="auto"/>
      </w:pPr>
      <w:r>
        <w:t xml:space="preserve">  delete p</w:t>
      </w:r>
      <w:r>
        <w:t>trr;</w:t>
      </w:r>
    </w:p>
    <w:p w:rsidR="006C15B1" w:rsidRDefault="006E4536">
      <w:pPr>
        <w:pStyle w:val="Standard"/>
        <w:spacing w:line="360" w:lineRule="auto"/>
      </w:pPr>
      <w:r>
        <w:t xml:space="preserve">  delete fullName;</w:t>
      </w:r>
    </w:p>
    <w:p w:rsidR="006C15B1" w:rsidRDefault="006E4536">
      <w:pPr>
        <w:pStyle w:val="Standard"/>
        <w:spacing w:line="360" w:lineRule="auto"/>
      </w:pPr>
      <w:r>
        <w:t>}</w:t>
      </w:r>
    </w:p>
    <w:p w:rsidR="006C15B1" w:rsidRDefault="006C15B1">
      <w:pPr>
        <w:pStyle w:val="Standard"/>
        <w:spacing w:line="360" w:lineRule="auto"/>
      </w:pPr>
    </w:p>
    <w:p w:rsidR="006C15B1" w:rsidRDefault="006C15B1">
      <w:pPr>
        <w:pStyle w:val="Standard"/>
        <w:spacing w:line="360" w:lineRule="auto"/>
      </w:pPr>
    </w:p>
    <w:p w:rsidR="006C15B1" w:rsidRDefault="006E4536">
      <w:pPr>
        <w:pStyle w:val="Standard"/>
        <w:spacing w:line="360" w:lineRule="auto"/>
      </w:pPr>
      <w:r>
        <w:t>char* Soft::getTime() {</w:t>
      </w:r>
    </w:p>
    <w:p w:rsidR="006C15B1" w:rsidRDefault="006E4536">
      <w:pPr>
        <w:pStyle w:val="Standard"/>
        <w:spacing w:line="360" w:lineRule="auto"/>
      </w:pPr>
      <w:r>
        <w:t xml:space="preserve">  auto now = Clock::now();</w:t>
      </w:r>
    </w:p>
    <w:p w:rsidR="006C15B1" w:rsidRDefault="006E4536">
      <w:pPr>
        <w:pStyle w:val="Standard"/>
        <w:spacing w:line="360" w:lineRule="auto"/>
      </w:pPr>
      <w:r>
        <w:t xml:space="preserve">  std::time_t now_c = Clock::to_time_t(now);</w:t>
      </w:r>
    </w:p>
    <w:p w:rsidR="006C15B1" w:rsidRDefault="006E4536">
      <w:pPr>
        <w:pStyle w:val="Standard"/>
        <w:spacing w:line="360" w:lineRule="auto"/>
      </w:pPr>
      <w:r>
        <w:t xml:space="preserve">  struct tm *parts = std::localtime(&amp;now_c);</w:t>
      </w:r>
    </w:p>
    <w:p w:rsidR="006C15B1" w:rsidRDefault="006C15B1">
      <w:pPr>
        <w:pStyle w:val="Standard"/>
        <w:spacing w:line="360" w:lineRule="auto"/>
      </w:pPr>
    </w:p>
    <w:p w:rsidR="006C15B1" w:rsidRDefault="006E4536">
      <w:pPr>
        <w:pStyle w:val="Standard"/>
        <w:spacing w:line="360" w:lineRule="auto"/>
      </w:pPr>
      <w:r>
        <w:t xml:space="preserve">  std::string date = std::to_string(1900+parts-&gt;tm_year) +"."</w:t>
      </w:r>
    </w:p>
    <w:p w:rsidR="006C15B1" w:rsidRDefault="006E4536">
      <w:pPr>
        <w:pStyle w:val="Standard"/>
        <w:spacing w:line="360" w:lineRule="auto"/>
      </w:pPr>
      <w:r>
        <w:t xml:space="preserve">    + </w:t>
      </w:r>
      <w:r>
        <w:t>std::to_string(1+parts-&gt;tm_mon) +"."+ std::to_string(parts-&gt;tm_mday) +" "</w:t>
      </w:r>
    </w:p>
    <w:p w:rsidR="006C15B1" w:rsidRDefault="006E4536">
      <w:pPr>
        <w:pStyle w:val="Standard"/>
        <w:spacing w:line="360" w:lineRule="auto"/>
      </w:pPr>
      <w:r>
        <w:t xml:space="preserve">    + std::to_string(parts-&gt;tm_hour) +":"+ std::to_string(parts-&gt;tm_min) +":"</w:t>
      </w:r>
    </w:p>
    <w:p w:rsidR="006C15B1" w:rsidRDefault="006E4536">
      <w:pPr>
        <w:pStyle w:val="Standard"/>
        <w:spacing w:line="360" w:lineRule="auto"/>
      </w:pPr>
      <w:r>
        <w:t xml:space="preserve">    + std::to_string(parts-&gt;tm_sec);</w:t>
      </w:r>
    </w:p>
    <w:p w:rsidR="006C15B1" w:rsidRDefault="006C15B1">
      <w:pPr>
        <w:pStyle w:val="Standard"/>
        <w:spacing w:line="360" w:lineRule="auto"/>
      </w:pPr>
    </w:p>
    <w:p w:rsidR="006C15B1" w:rsidRDefault="006E4536">
      <w:pPr>
        <w:pStyle w:val="Standard"/>
        <w:spacing w:line="360" w:lineRule="auto"/>
      </w:pPr>
      <w:r>
        <w:t xml:space="preserve">  char *toreturn = new char[date.size() + 1];</w:t>
      </w:r>
    </w:p>
    <w:p w:rsidR="006C15B1" w:rsidRDefault="006E4536">
      <w:pPr>
        <w:pStyle w:val="Standard"/>
        <w:spacing w:line="360" w:lineRule="auto"/>
      </w:pPr>
      <w:r>
        <w:t xml:space="preserve">  for (int i = 0; i </w:t>
      </w:r>
      <w:r>
        <w:t>&lt; date.size(); i++) {</w:t>
      </w:r>
    </w:p>
    <w:p w:rsidR="006C15B1" w:rsidRDefault="006E4536">
      <w:pPr>
        <w:pStyle w:val="Standard"/>
        <w:spacing w:line="360" w:lineRule="auto"/>
      </w:pPr>
      <w:r>
        <w:t xml:space="preserve">    toreturn[i] = date.at(i);</w:t>
      </w:r>
    </w:p>
    <w:p w:rsidR="006C15B1" w:rsidRDefault="006E4536">
      <w:pPr>
        <w:pStyle w:val="Standard"/>
        <w:spacing w:line="360" w:lineRule="auto"/>
      </w:pPr>
      <w:r>
        <w:t xml:space="preserve">  }</w:t>
      </w:r>
    </w:p>
    <w:p w:rsidR="006C15B1" w:rsidRDefault="006E4536">
      <w:pPr>
        <w:pStyle w:val="Standard"/>
        <w:spacing w:line="360" w:lineRule="auto"/>
      </w:pPr>
      <w:r>
        <w:t xml:space="preserve">  return toreturn;</w:t>
      </w:r>
    </w:p>
    <w:p w:rsidR="006C15B1" w:rsidRDefault="006E4536">
      <w:pPr>
        <w:pStyle w:val="Standard"/>
        <w:spacing w:line="360" w:lineRule="auto"/>
      </w:pPr>
      <w:r>
        <w:t>}</w:t>
      </w:r>
    </w:p>
    <w:p w:rsidR="006C15B1" w:rsidRDefault="006C15B1">
      <w:pPr>
        <w:pStyle w:val="Standard"/>
        <w:spacing w:line="360" w:lineRule="auto"/>
      </w:pPr>
    </w:p>
    <w:p w:rsidR="006C15B1" w:rsidRDefault="006C15B1">
      <w:pPr>
        <w:pStyle w:val="Standard"/>
        <w:spacing w:line="360" w:lineRule="auto"/>
      </w:pPr>
    </w:p>
    <w:p w:rsidR="006C15B1" w:rsidRDefault="006E4536">
      <w:pPr>
        <w:pStyle w:val="Standard"/>
        <w:spacing w:line="360" w:lineRule="auto"/>
      </w:pPr>
      <w:r>
        <w:lastRenderedPageBreak/>
        <w:t>void Soft::moveTo(char *newPath) {</w:t>
      </w:r>
    </w:p>
    <w:p w:rsidR="006C15B1" w:rsidRDefault="006E4536">
      <w:pPr>
        <w:pStyle w:val="Standard"/>
        <w:spacing w:line="360" w:lineRule="auto"/>
      </w:pPr>
      <w:r>
        <w:t xml:space="preserve">  delete this-&gt;_path;</w:t>
      </w:r>
    </w:p>
    <w:p w:rsidR="006C15B1" w:rsidRDefault="006E4536">
      <w:pPr>
        <w:pStyle w:val="Standard"/>
        <w:spacing w:line="360" w:lineRule="auto"/>
      </w:pPr>
      <w:r>
        <w:t xml:space="preserve">  int newLen = strlen(newPath);</w:t>
      </w:r>
    </w:p>
    <w:p w:rsidR="006C15B1" w:rsidRDefault="006E4536">
      <w:pPr>
        <w:pStyle w:val="Standard"/>
        <w:spacing w:line="360" w:lineRule="auto"/>
      </w:pPr>
      <w:r>
        <w:t xml:space="preserve">  this-&gt;_path = new char[newLen + 1];</w:t>
      </w:r>
    </w:p>
    <w:p w:rsidR="006C15B1" w:rsidRDefault="006E4536">
      <w:pPr>
        <w:pStyle w:val="Standard"/>
        <w:spacing w:line="360" w:lineRule="auto"/>
      </w:pPr>
      <w:r>
        <w:t xml:space="preserve">  strcpy(this-&gt;_path, newPath);</w:t>
      </w:r>
    </w:p>
    <w:p w:rsidR="006C15B1" w:rsidRDefault="006E4536">
      <w:pPr>
        <w:pStyle w:val="Standard"/>
        <w:spacing w:line="360" w:lineRule="auto"/>
      </w:pPr>
      <w:r>
        <w:t xml:space="preserve">  std::cout &lt;&lt; "So</w:t>
      </w:r>
      <w:r>
        <w:t>ft-ul a fost mutat in \"" &lt;&lt; this-&gt;_path &lt;&lt; "\"" &lt;&lt; std::endl;</w:t>
      </w:r>
    </w:p>
    <w:p w:rsidR="006C15B1" w:rsidRDefault="006E4536">
      <w:pPr>
        <w:pStyle w:val="Standard"/>
        <w:spacing w:line="360" w:lineRule="auto"/>
      </w:pPr>
      <w:r>
        <w:t xml:space="preserve">} </w:t>
      </w:r>
    </w:p>
    <w:p w:rsidR="006C15B1" w:rsidRDefault="006C15B1">
      <w:pPr>
        <w:pStyle w:val="Standard"/>
        <w:spacing w:line="360" w:lineRule="auto"/>
      </w:pPr>
    </w:p>
    <w:p w:rsidR="006C15B1" w:rsidRDefault="006C15B1">
      <w:pPr>
        <w:pStyle w:val="Standard"/>
        <w:spacing w:line="360" w:lineRule="auto"/>
      </w:pPr>
    </w:p>
    <w:p w:rsidR="006C15B1" w:rsidRDefault="006E4536">
      <w:pPr>
        <w:pStyle w:val="Standard"/>
        <w:spacing w:line="360" w:lineRule="auto"/>
      </w:pPr>
      <w:r>
        <w:t>void Soft::renameTo(char *newName) {</w:t>
      </w:r>
    </w:p>
    <w:p w:rsidR="006C15B1" w:rsidRDefault="006E4536">
      <w:pPr>
        <w:pStyle w:val="Standard"/>
        <w:spacing w:line="360" w:lineRule="auto"/>
      </w:pPr>
      <w:r>
        <w:t xml:space="preserve">  int newNameLen = strlen(newName);</w:t>
      </w:r>
    </w:p>
    <w:p w:rsidR="006C15B1" w:rsidRDefault="006E4536">
      <w:pPr>
        <w:pStyle w:val="Standard"/>
        <w:spacing w:line="360" w:lineRule="auto"/>
      </w:pPr>
      <w:r>
        <w:t xml:space="preserve">  if (newNameLen == 0) {</w:t>
      </w:r>
    </w:p>
    <w:p w:rsidR="006C15B1" w:rsidRDefault="006E4536">
      <w:pPr>
        <w:pStyle w:val="Standard"/>
        <w:spacing w:line="360" w:lineRule="auto"/>
      </w:pPr>
      <w:r>
        <w:t xml:space="preserve">    std::cout &lt;&lt; "Numele nu a fost schimbat" &lt;&lt; std::endl;</w:t>
      </w:r>
    </w:p>
    <w:p w:rsidR="006C15B1" w:rsidRDefault="006E4536">
      <w:pPr>
        <w:pStyle w:val="Standard"/>
        <w:spacing w:line="360" w:lineRule="auto"/>
      </w:pPr>
      <w:r>
        <w:t xml:space="preserve">    return;</w:t>
      </w:r>
    </w:p>
    <w:p w:rsidR="006C15B1" w:rsidRDefault="006E4536">
      <w:pPr>
        <w:pStyle w:val="Standard"/>
        <w:spacing w:line="360" w:lineRule="auto"/>
      </w:pPr>
      <w:r>
        <w:t xml:space="preserve">  }</w:t>
      </w:r>
    </w:p>
    <w:p w:rsidR="006C15B1" w:rsidRDefault="006E4536">
      <w:pPr>
        <w:pStyle w:val="Standard"/>
        <w:spacing w:line="360" w:lineRule="auto"/>
      </w:pPr>
      <w:r>
        <w:t xml:space="preserve">  delete </w:t>
      </w:r>
      <w:r>
        <w:t>this-&gt;_SoftName;</w:t>
      </w:r>
    </w:p>
    <w:p w:rsidR="006C15B1" w:rsidRDefault="006E4536">
      <w:pPr>
        <w:pStyle w:val="Standard"/>
        <w:spacing w:line="360" w:lineRule="auto"/>
      </w:pPr>
      <w:r>
        <w:t xml:space="preserve">  this-&gt;_SoftName = new char[newNameLen + 1];</w:t>
      </w:r>
    </w:p>
    <w:p w:rsidR="006C15B1" w:rsidRDefault="006E4536">
      <w:pPr>
        <w:pStyle w:val="Standard"/>
        <w:spacing w:line="360" w:lineRule="auto"/>
      </w:pPr>
      <w:r>
        <w:t xml:space="preserve">  strcpy(this-&gt;_SoftName, newName);</w:t>
      </w:r>
    </w:p>
    <w:p w:rsidR="006C15B1" w:rsidRDefault="006E4536">
      <w:pPr>
        <w:pStyle w:val="Standard"/>
        <w:spacing w:line="360" w:lineRule="auto"/>
      </w:pPr>
      <w:r>
        <w:t xml:space="preserve">  std::cout &lt;&lt; "Numele a fost modificat in \"" &lt;&lt; this-&gt;_SoftName &lt;&lt; "\"";</w:t>
      </w:r>
    </w:p>
    <w:p w:rsidR="006C15B1" w:rsidRDefault="006E4536">
      <w:pPr>
        <w:pStyle w:val="Standard"/>
        <w:spacing w:line="360" w:lineRule="auto"/>
      </w:pPr>
      <w:r>
        <w:t xml:space="preserve">  std::cout &lt;&lt; std::endl;</w:t>
      </w:r>
    </w:p>
    <w:p w:rsidR="006C15B1" w:rsidRDefault="006E4536">
      <w:pPr>
        <w:pStyle w:val="Standard"/>
        <w:spacing w:line="360" w:lineRule="auto"/>
      </w:pPr>
      <w:r>
        <w:t xml:space="preserve">} </w:t>
      </w:r>
    </w:p>
    <w:p w:rsidR="006C15B1" w:rsidRDefault="006C15B1">
      <w:pPr>
        <w:pStyle w:val="Standard"/>
        <w:spacing w:line="360" w:lineRule="auto"/>
      </w:pPr>
    </w:p>
    <w:p w:rsidR="006C15B1" w:rsidRDefault="006C15B1">
      <w:pPr>
        <w:pStyle w:val="Standard"/>
        <w:spacing w:line="360" w:lineRule="auto"/>
      </w:pPr>
    </w:p>
    <w:p w:rsidR="006C15B1" w:rsidRDefault="006E4536">
      <w:pPr>
        <w:pStyle w:val="Standard"/>
        <w:spacing w:line="360" w:lineRule="auto"/>
      </w:pPr>
      <w:r>
        <w:t>void Soft::setExtension(char *extension) {</w:t>
      </w:r>
    </w:p>
    <w:p w:rsidR="006C15B1" w:rsidRDefault="006E4536">
      <w:pPr>
        <w:pStyle w:val="Standard"/>
        <w:spacing w:line="360" w:lineRule="auto"/>
      </w:pPr>
      <w:r>
        <w:t xml:space="preserve">  int ne</w:t>
      </w:r>
      <w:r>
        <w:t>wExtLen = strlen(extension);</w:t>
      </w:r>
    </w:p>
    <w:p w:rsidR="006C15B1" w:rsidRDefault="006E4536">
      <w:pPr>
        <w:pStyle w:val="Standard"/>
        <w:spacing w:line="360" w:lineRule="auto"/>
      </w:pPr>
      <w:r>
        <w:t xml:space="preserve">  if (newExtLen == 0) {</w:t>
      </w:r>
    </w:p>
    <w:p w:rsidR="006C15B1" w:rsidRDefault="006E4536">
      <w:pPr>
        <w:pStyle w:val="Standard"/>
        <w:spacing w:line="360" w:lineRule="auto"/>
      </w:pPr>
      <w:r>
        <w:t xml:space="preserve">    std::cout &lt;&lt; "Extensia nu a fost schimbata" &lt;&lt; std::endl;</w:t>
      </w:r>
    </w:p>
    <w:p w:rsidR="006C15B1" w:rsidRDefault="006E4536">
      <w:pPr>
        <w:pStyle w:val="Standard"/>
        <w:spacing w:line="360" w:lineRule="auto"/>
      </w:pPr>
      <w:r>
        <w:t xml:space="preserve">    return;</w:t>
      </w:r>
    </w:p>
    <w:p w:rsidR="006C15B1" w:rsidRDefault="006E4536">
      <w:pPr>
        <w:pStyle w:val="Standard"/>
        <w:spacing w:line="360" w:lineRule="auto"/>
      </w:pPr>
      <w:r>
        <w:t xml:space="preserve">  }</w:t>
      </w:r>
    </w:p>
    <w:p w:rsidR="006C15B1" w:rsidRDefault="006E4536">
      <w:pPr>
        <w:pStyle w:val="Standard"/>
        <w:spacing w:line="360" w:lineRule="auto"/>
      </w:pPr>
      <w:r>
        <w:t xml:space="preserve">  delete this-&gt;_extension;</w:t>
      </w:r>
    </w:p>
    <w:p w:rsidR="006C15B1" w:rsidRDefault="006E4536">
      <w:pPr>
        <w:pStyle w:val="Standard"/>
        <w:spacing w:line="360" w:lineRule="auto"/>
      </w:pPr>
      <w:r>
        <w:t xml:space="preserve">  this-&gt;_extension = new char[newExtLen + 1];</w:t>
      </w:r>
    </w:p>
    <w:p w:rsidR="006C15B1" w:rsidRDefault="006E4536">
      <w:pPr>
        <w:pStyle w:val="Standard"/>
        <w:spacing w:line="360" w:lineRule="auto"/>
      </w:pPr>
      <w:r>
        <w:t xml:space="preserve">  strcpy(this-&gt;_extension, extension);</w:t>
      </w:r>
    </w:p>
    <w:p w:rsidR="006C15B1" w:rsidRDefault="006E4536">
      <w:pPr>
        <w:pStyle w:val="Standard"/>
        <w:spacing w:line="360" w:lineRule="auto"/>
      </w:pPr>
      <w:r>
        <w:t xml:space="preserve">  std::cout &lt;</w:t>
      </w:r>
      <w:r>
        <w:t>&lt; "Extensia a fost modificata in \"" &lt;&lt; this-&gt;_extension &lt;&lt; "\"";</w:t>
      </w:r>
    </w:p>
    <w:p w:rsidR="006C15B1" w:rsidRDefault="006E4536">
      <w:pPr>
        <w:pStyle w:val="Standard"/>
        <w:spacing w:line="360" w:lineRule="auto"/>
      </w:pPr>
      <w:r>
        <w:t xml:space="preserve">  std::cout &lt;&lt; std::endl;</w:t>
      </w:r>
    </w:p>
    <w:p w:rsidR="006C15B1" w:rsidRDefault="006E4536">
      <w:pPr>
        <w:pStyle w:val="Standard"/>
        <w:spacing w:line="360" w:lineRule="auto"/>
      </w:pPr>
      <w:r>
        <w:t>}</w:t>
      </w:r>
    </w:p>
    <w:p w:rsidR="006C15B1" w:rsidRDefault="006C15B1">
      <w:pPr>
        <w:pStyle w:val="Standard"/>
        <w:spacing w:line="360" w:lineRule="auto"/>
      </w:pPr>
    </w:p>
    <w:p w:rsidR="006C15B1" w:rsidRDefault="006C15B1">
      <w:pPr>
        <w:pStyle w:val="Standard"/>
        <w:spacing w:line="360" w:lineRule="auto"/>
      </w:pPr>
    </w:p>
    <w:p w:rsidR="006C15B1" w:rsidRDefault="006E4536">
      <w:pPr>
        <w:pStyle w:val="Standard"/>
        <w:spacing w:line="360" w:lineRule="auto"/>
      </w:pPr>
      <w:r>
        <w:t>void Soft::displaySoftData() {</w:t>
      </w:r>
    </w:p>
    <w:p w:rsidR="006C15B1" w:rsidRDefault="006E4536">
      <w:pPr>
        <w:pStyle w:val="Standard"/>
        <w:spacing w:line="360" w:lineRule="auto"/>
      </w:pPr>
      <w:r>
        <w:t xml:space="preserve">  std::cout &lt;&lt; std::endl;</w:t>
      </w:r>
    </w:p>
    <w:p w:rsidR="006C15B1" w:rsidRDefault="006E4536">
      <w:pPr>
        <w:pStyle w:val="Standard"/>
        <w:spacing w:line="360" w:lineRule="auto"/>
      </w:pPr>
      <w:r>
        <w:t xml:space="preserve">  std::cout &lt;&lt; "Name      : " &lt;&lt; this-&gt;_SoftName &lt;&lt; std::endl;</w:t>
      </w:r>
    </w:p>
    <w:p w:rsidR="006C15B1" w:rsidRDefault="006E4536">
      <w:pPr>
        <w:pStyle w:val="Standard"/>
        <w:spacing w:line="360" w:lineRule="auto"/>
      </w:pPr>
      <w:r>
        <w:t xml:space="preserve">  std::cout &lt;&lt; "Extension : " &lt;&lt; </w:t>
      </w:r>
      <w:r>
        <w:t>this-&gt;_extension &lt;&lt; std::endl;</w:t>
      </w:r>
    </w:p>
    <w:p w:rsidR="006C15B1" w:rsidRDefault="006E4536">
      <w:pPr>
        <w:pStyle w:val="Standard"/>
        <w:spacing w:line="360" w:lineRule="auto"/>
      </w:pPr>
      <w:r>
        <w:t xml:space="preserve">  std::cout &lt;&lt; "Size      : " &lt;&lt; this-&gt;_size &lt;&lt; std::endl;</w:t>
      </w:r>
    </w:p>
    <w:p w:rsidR="006C15B1" w:rsidRDefault="006E4536">
      <w:pPr>
        <w:pStyle w:val="Standard"/>
        <w:spacing w:line="360" w:lineRule="auto"/>
      </w:pPr>
      <w:r>
        <w:t xml:space="preserve">  std::cout &lt;&lt; "Path      : " &lt;&lt; this-&gt;_path &lt;&lt; std::endl;</w:t>
      </w:r>
    </w:p>
    <w:p w:rsidR="006C15B1" w:rsidRDefault="006E4536">
      <w:pPr>
        <w:pStyle w:val="Standard"/>
        <w:spacing w:line="360" w:lineRule="auto"/>
      </w:pPr>
      <w:r>
        <w:t xml:space="preserve">  std::cout &lt;&lt; "Creation  : " &lt;&lt; this-&gt;_creationTime &lt;&lt; std::endl;</w:t>
      </w:r>
    </w:p>
    <w:p w:rsidR="006C15B1" w:rsidRDefault="006E4536">
      <w:pPr>
        <w:pStyle w:val="Standard"/>
        <w:spacing w:line="360" w:lineRule="auto"/>
      </w:pPr>
      <w:r>
        <w:t>}</w:t>
      </w:r>
    </w:p>
    <w:p w:rsidR="006C15B1" w:rsidRDefault="006C15B1">
      <w:pPr>
        <w:pStyle w:val="Standard"/>
        <w:spacing w:line="360" w:lineRule="auto"/>
      </w:pPr>
    </w:p>
    <w:p w:rsidR="006C15B1" w:rsidRDefault="006E4536">
      <w:pPr>
        <w:pStyle w:val="Standard"/>
        <w:spacing w:line="360" w:lineRule="auto"/>
      </w:pPr>
      <w:r>
        <w:t>=====================================</w:t>
      </w:r>
      <w:r>
        <w:t>==================================</w:t>
      </w:r>
      <w:r>
        <w:rPr>
          <w:b/>
        </w:rPr>
        <w:t>Codul programului:</w:t>
      </w:r>
    </w:p>
    <w:p w:rsidR="006C15B1" w:rsidRDefault="006E4536">
      <w:pPr>
        <w:pStyle w:val="Standard"/>
        <w:spacing w:line="360" w:lineRule="auto"/>
      </w:pPr>
      <w:r>
        <w:t>#include &lt;iostream&gt;</w:t>
      </w:r>
    </w:p>
    <w:p w:rsidR="006C15B1" w:rsidRDefault="006E4536">
      <w:pPr>
        <w:pStyle w:val="Standard"/>
        <w:spacing w:line="360" w:lineRule="auto"/>
      </w:pPr>
      <w:r>
        <w:t>#include "Soft.cpp"</w:t>
      </w:r>
    </w:p>
    <w:p w:rsidR="006C15B1" w:rsidRDefault="006C15B1">
      <w:pPr>
        <w:pStyle w:val="Standard"/>
        <w:spacing w:line="360" w:lineRule="auto"/>
      </w:pPr>
    </w:p>
    <w:p w:rsidR="006C15B1" w:rsidRDefault="006C15B1">
      <w:pPr>
        <w:pStyle w:val="Standard"/>
        <w:spacing w:line="360" w:lineRule="auto"/>
      </w:pPr>
    </w:p>
    <w:p w:rsidR="006C15B1" w:rsidRDefault="006E4536">
      <w:pPr>
        <w:pStyle w:val="Standard"/>
        <w:spacing w:line="360" w:lineRule="auto"/>
      </w:pPr>
      <w:r>
        <w:t>int main() {</w:t>
      </w:r>
    </w:p>
    <w:p w:rsidR="006C15B1" w:rsidRDefault="006E4536">
      <w:pPr>
        <w:pStyle w:val="Standard"/>
        <w:spacing w:line="360" w:lineRule="auto"/>
      </w:pPr>
      <w:r>
        <w:t xml:space="preserve">  Soft unu;</w:t>
      </w:r>
    </w:p>
    <w:p w:rsidR="006C15B1" w:rsidRDefault="006E4536">
      <w:pPr>
        <w:pStyle w:val="Standard"/>
        <w:spacing w:line="360" w:lineRule="auto"/>
      </w:pPr>
      <w:r>
        <w:t xml:space="preserve">  Soft doi;</w:t>
      </w:r>
    </w:p>
    <w:p w:rsidR="006C15B1" w:rsidRDefault="006E4536">
      <w:pPr>
        <w:pStyle w:val="Standard"/>
        <w:spacing w:line="360" w:lineRule="auto"/>
      </w:pPr>
      <w:r>
        <w:t xml:space="preserve">  char temp[30];</w:t>
      </w:r>
    </w:p>
    <w:p w:rsidR="006C15B1" w:rsidRDefault="006E4536">
      <w:pPr>
        <w:pStyle w:val="Standard"/>
        <w:spacing w:line="360" w:lineRule="auto"/>
      </w:pPr>
      <w:r>
        <w:t xml:space="preserve">  strcpy(temp, "lab1A");</w:t>
      </w:r>
    </w:p>
    <w:p w:rsidR="006C15B1" w:rsidRDefault="006E4536">
      <w:pPr>
        <w:pStyle w:val="Standard"/>
        <w:spacing w:line="360" w:lineRule="auto"/>
      </w:pPr>
      <w:r>
        <w:t xml:space="preserve">  unu.renameTo(temp);</w:t>
      </w:r>
    </w:p>
    <w:p w:rsidR="006C15B1" w:rsidRDefault="006E4536">
      <w:pPr>
        <w:pStyle w:val="Standard"/>
        <w:spacing w:line="360" w:lineRule="auto"/>
      </w:pPr>
      <w:r>
        <w:t xml:space="preserve">  strcpy(temp, "cpp");</w:t>
      </w:r>
    </w:p>
    <w:p w:rsidR="006C15B1" w:rsidRDefault="006E4536">
      <w:pPr>
        <w:pStyle w:val="Standard"/>
        <w:spacing w:line="360" w:lineRule="auto"/>
      </w:pPr>
      <w:r>
        <w:t xml:space="preserve">  unu.setExtension(temp);</w:t>
      </w:r>
    </w:p>
    <w:p w:rsidR="006C15B1" w:rsidRDefault="006E4536">
      <w:pPr>
        <w:pStyle w:val="Standard"/>
        <w:spacing w:line="360" w:lineRule="auto"/>
      </w:pPr>
      <w:r>
        <w:t xml:space="preserve">  strcpy(te</w:t>
      </w:r>
      <w:r>
        <w:t>mp, "~/UTM/POO/Lab1");</w:t>
      </w:r>
    </w:p>
    <w:p w:rsidR="006C15B1" w:rsidRDefault="006E4536">
      <w:pPr>
        <w:pStyle w:val="Standard"/>
        <w:spacing w:line="360" w:lineRule="auto"/>
      </w:pPr>
      <w:r>
        <w:t xml:space="preserve">  unu.moveTo(temp);</w:t>
      </w:r>
    </w:p>
    <w:p w:rsidR="006C15B1" w:rsidRDefault="006C15B1">
      <w:pPr>
        <w:pStyle w:val="Standard"/>
        <w:spacing w:line="360" w:lineRule="auto"/>
      </w:pPr>
    </w:p>
    <w:p w:rsidR="006C15B1" w:rsidRDefault="006E4536">
      <w:pPr>
        <w:pStyle w:val="Standard"/>
        <w:spacing w:line="360" w:lineRule="auto"/>
      </w:pPr>
      <w:r>
        <w:t xml:space="preserve">  Soft unuCopy(unu);</w:t>
      </w:r>
    </w:p>
    <w:p w:rsidR="006C15B1" w:rsidRDefault="006C15B1">
      <w:pPr>
        <w:pStyle w:val="Standard"/>
        <w:spacing w:line="360" w:lineRule="auto"/>
      </w:pPr>
    </w:p>
    <w:p w:rsidR="006C15B1" w:rsidRDefault="006E4536">
      <w:pPr>
        <w:pStyle w:val="Standard"/>
        <w:spacing w:line="360" w:lineRule="auto"/>
      </w:pPr>
      <w:r>
        <w:t xml:space="preserve">  strcpy(temp, "raportLab2");</w:t>
      </w:r>
    </w:p>
    <w:p w:rsidR="006C15B1" w:rsidRDefault="006E4536">
      <w:pPr>
        <w:pStyle w:val="Standard"/>
        <w:spacing w:line="360" w:lineRule="auto"/>
      </w:pPr>
      <w:r>
        <w:t xml:space="preserve">  doi.renameTo(temp);</w:t>
      </w:r>
    </w:p>
    <w:p w:rsidR="006C15B1" w:rsidRDefault="006E4536">
      <w:pPr>
        <w:pStyle w:val="Standard"/>
        <w:spacing w:line="360" w:lineRule="auto"/>
      </w:pPr>
      <w:r>
        <w:t xml:space="preserve">  strcpy(temp, "odt");</w:t>
      </w:r>
    </w:p>
    <w:p w:rsidR="006C15B1" w:rsidRDefault="006E4536">
      <w:pPr>
        <w:pStyle w:val="Standard"/>
        <w:spacing w:line="360" w:lineRule="auto"/>
      </w:pPr>
      <w:r>
        <w:t xml:space="preserve">  doi.setExtension(temp);</w:t>
      </w:r>
    </w:p>
    <w:p w:rsidR="006C15B1" w:rsidRDefault="006E4536">
      <w:pPr>
        <w:pStyle w:val="Standard"/>
        <w:spacing w:line="360" w:lineRule="auto"/>
      </w:pPr>
      <w:r>
        <w:t xml:space="preserve">  strcpy(temp, "~/UTM/LFA/Lab2");</w:t>
      </w:r>
    </w:p>
    <w:p w:rsidR="006C15B1" w:rsidRDefault="006E4536">
      <w:pPr>
        <w:pStyle w:val="Standard"/>
        <w:spacing w:line="360" w:lineRule="auto"/>
      </w:pPr>
      <w:r>
        <w:lastRenderedPageBreak/>
        <w:t xml:space="preserve">  doi.moveTo(temp);</w:t>
      </w:r>
    </w:p>
    <w:p w:rsidR="006C15B1" w:rsidRDefault="006C15B1">
      <w:pPr>
        <w:pStyle w:val="Standard"/>
        <w:spacing w:line="360" w:lineRule="auto"/>
      </w:pPr>
    </w:p>
    <w:p w:rsidR="006C15B1" w:rsidRDefault="006E4536">
      <w:pPr>
        <w:pStyle w:val="Standard"/>
        <w:spacing w:line="360" w:lineRule="auto"/>
      </w:pPr>
      <w:r>
        <w:t xml:space="preserve">  unu.displaySoftData();</w:t>
      </w:r>
    </w:p>
    <w:p w:rsidR="006C15B1" w:rsidRDefault="006E4536">
      <w:pPr>
        <w:pStyle w:val="Standard"/>
        <w:spacing w:line="360" w:lineRule="auto"/>
      </w:pPr>
      <w:r>
        <w:t xml:space="preserve">  </w:t>
      </w:r>
      <w:r>
        <w:t>doi.displaySoftData();</w:t>
      </w:r>
    </w:p>
    <w:p w:rsidR="006C15B1" w:rsidRDefault="006E4536">
      <w:pPr>
        <w:pStyle w:val="Standard"/>
        <w:spacing w:line="360" w:lineRule="auto"/>
      </w:pPr>
      <w:r>
        <w:t xml:space="preserve">  unuCopy.displaySoftData();</w:t>
      </w:r>
    </w:p>
    <w:p w:rsidR="006C15B1" w:rsidRDefault="006E4536">
      <w:pPr>
        <w:pStyle w:val="Standard"/>
        <w:spacing w:line="360" w:lineRule="auto"/>
      </w:pPr>
      <w:r>
        <w:t xml:space="preserve">  std::cout &lt;&lt; std::endl;</w:t>
      </w:r>
    </w:p>
    <w:p w:rsidR="006C15B1" w:rsidRDefault="006E4536">
      <w:pPr>
        <w:pStyle w:val="Standard"/>
        <w:spacing w:line="360" w:lineRule="auto"/>
      </w:pPr>
      <w:r>
        <w:t xml:space="preserve">  return 0;</w:t>
      </w:r>
    </w:p>
    <w:p w:rsidR="006C15B1" w:rsidRDefault="006E4536">
      <w:pPr>
        <w:pStyle w:val="Standard"/>
        <w:spacing w:line="360" w:lineRule="auto"/>
      </w:pPr>
      <w:r>
        <w:t>}</w:t>
      </w:r>
    </w:p>
    <w:p w:rsidR="006C15B1" w:rsidRDefault="006C15B1">
      <w:pPr>
        <w:pStyle w:val="Standard"/>
        <w:spacing w:line="360" w:lineRule="auto"/>
        <w:jc w:val="center"/>
        <w:rPr>
          <w:b/>
          <w:sz w:val="28"/>
          <w:szCs w:val="28"/>
          <w:lang w:val="ro-RO" w:bidi="th-TH"/>
        </w:rPr>
      </w:pPr>
    </w:p>
    <w:p w:rsidR="006C15B1" w:rsidRDefault="006E4536">
      <w:pPr>
        <w:pStyle w:val="Standard"/>
        <w:spacing w:line="360" w:lineRule="auto"/>
        <w:jc w:val="center"/>
      </w:pPr>
      <w:r>
        <w:rPr>
          <w:b/>
          <w:sz w:val="28"/>
          <w:szCs w:val="28"/>
          <w:lang w:val="ro-RO" w:bidi="th-TH"/>
        </w:rPr>
        <w:t xml:space="preserve">Output-ul: </w:t>
      </w:r>
      <w:r>
        <w:rPr>
          <w:sz w:val="28"/>
          <w:szCs w:val="28"/>
          <w:lang w:val="ro-RO" w:bidi="th-TH"/>
        </w:rPr>
        <w:t>a</w:t>
      </w:r>
    </w:p>
    <w:p w:rsidR="006C15B1" w:rsidRDefault="006E4536">
      <w:pPr>
        <w:pStyle w:val="Standard"/>
        <w:spacing w:line="360" w:lineRule="auto"/>
      </w:pPr>
      <w:r>
        <w:rPr>
          <w:noProof/>
          <w:lang w:eastAsia="en-US" w:bidi="ar-SA"/>
        </w:rPr>
        <w:drawing>
          <wp:inline distT="0" distB="0" distL="0" distR="0">
            <wp:extent cx="3467103" cy="5875020"/>
            <wp:effectExtent l="0" t="0" r="0" b="0"/>
            <wp:docPr id="2" name="Picture 5" descr="C:\Users\cucer\AppData\Local\Microsoft\Windows\INetCache\Content.Word\126318994_3472061499685080_1621120906454258302_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103" cy="58750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6C15B1" w:rsidRDefault="006C15B1">
      <w:pPr>
        <w:pStyle w:val="Standard"/>
        <w:spacing w:line="360" w:lineRule="auto"/>
      </w:pPr>
    </w:p>
    <w:p w:rsidR="006C15B1" w:rsidRDefault="006C15B1">
      <w:pPr>
        <w:pStyle w:val="Standard"/>
        <w:spacing w:line="360" w:lineRule="auto"/>
      </w:pPr>
    </w:p>
    <w:p w:rsidR="006C15B1" w:rsidRDefault="006E4536">
      <w:pPr>
        <w:pStyle w:val="Standard"/>
        <w:spacing w:line="360" w:lineRule="auto"/>
        <w:jc w:val="center"/>
      </w:pPr>
      <w:r>
        <w:rPr>
          <w:b/>
        </w:rPr>
        <w:lastRenderedPageBreak/>
        <w:t xml:space="preserve">Codul: </w:t>
      </w:r>
      <w:r>
        <w:t>b</w:t>
      </w:r>
    </w:p>
    <w:p w:rsidR="006C15B1" w:rsidRDefault="006E4536">
      <w:pPr>
        <w:pStyle w:val="Standard"/>
        <w:spacing w:line="360" w:lineRule="auto"/>
        <w:jc w:val="center"/>
        <w:rPr>
          <w:b/>
        </w:rPr>
      </w:pPr>
      <w:r>
        <w:rPr>
          <w:b/>
        </w:rPr>
        <w:t>Matrix</w:t>
      </w:r>
    </w:p>
    <w:p w:rsidR="006C15B1" w:rsidRDefault="006E4536">
      <w:pPr>
        <w:pStyle w:val="Standard"/>
        <w:spacing w:line="360" w:lineRule="auto"/>
      </w:pPr>
      <w:r>
        <w:t>#include &lt;iostream&gt;</w:t>
      </w:r>
    </w:p>
    <w:p w:rsidR="006C15B1" w:rsidRDefault="006E4536">
      <w:pPr>
        <w:pStyle w:val="Standard"/>
        <w:spacing w:line="360" w:lineRule="auto"/>
      </w:pPr>
      <w:r>
        <w:t>#include &lt;stdlib.h&gt;</w:t>
      </w:r>
    </w:p>
    <w:p w:rsidR="006C15B1" w:rsidRDefault="006C15B1">
      <w:pPr>
        <w:pStyle w:val="Standard"/>
        <w:spacing w:line="360" w:lineRule="auto"/>
      </w:pPr>
    </w:p>
    <w:p w:rsidR="006C15B1" w:rsidRDefault="006C15B1">
      <w:pPr>
        <w:pStyle w:val="Standard"/>
        <w:spacing w:line="360" w:lineRule="auto"/>
      </w:pPr>
    </w:p>
    <w:p w:rsidR="006C15B1" w:rsidRDefault="006E4536">
      <w:pPr>
        <w:pStyle w:val="Standard"/>
        <w:spacing w:line="360" w:lineRule="auto"/>
      </w:pPr>
      <w:r>
        <w:t>class Matrix {</w:t>
      </w:r>
    </w:p>
    <w:p w:rsidR="006C15B1" w:rsidRDefault="006E4536">
      <w:pPr>
        <w:pStyle w:val="Standard"/>
        <w:spacing w:line="360" w:lineRule="auto"/>
      </w:pPr>
      <w:r>
        <w:t xml:space="preserve">  public:</w:t>
      </w:r>
    </w:p>
    <w:p w:rsidR="006C15B1" w:rsidRDefault="006C15B1">
      <w:pPr>
        <w:pStyle w:val="Standard"/>
        <w:spacing w:line="360" w:lineRule="auto"/>
      </w:pPr>
    </w:p>
    <w:p w:rsidR="006C15B1" w:rsidRDefault="006E4536">
      <w:pPr>
        <w:pStyle w:val="Standard"/>
        <w:spacing w:line="360" w:lineRule="auto"/>
      </w:pPr>
      <w:r>
        <w:t xml:space="preserve">    Matrix();</w:t>
      </w:r>
    </w:p>
    <w:p w:rsidR="006C15B1" w:rsidRDefault="006E4536">
      <w:pPr>
        <w:pStyle w:val="Standard"/>
        <w:spacing w:line="360" w:lineRule="auto"/>
      </w:pPr>
      <w:r>
        <w:t xml:space="preserve">    Matrix(long row, long col = 0);</w:t>
      </w:r>
    </w:p>
    <w:p w:rsidR="006C15B1" w:rsidRDefault="006C15B1">
      <w:pPr>
        <w:pStyle w:val="Standard"/>
        <w:spacing w:line="360" w:lineRule="auto"/>
      </w:pPr>
    </w:p>
    <w:p w:rsidR="006C15B1" w:rsidRDefault="006E4536">
      <w:pPr>
        <w:pStyle w:val="Standard"/>
        <w:spacing w:line="360" w:lineRule="auto"/>
      </w:pPr>
      <w:r>
        <w:t xml:space="preserve">    </w:t>
      </w:r>
      <w:r>
        <w:t>~Matrix();</w:t>
      </w:r>
    </w:p>
    <w:p w:rsidR="006C15B1" w:rsidRDefault="006C15B1">
      <w:pPr>
        <w:pStyle w:val="Standard"/>
        <w:spacing w:line="360" w:lineRule="auto"/>
      </w:pPr>
    </w:p>
    <w:p w:rsidR="006C15B1" w:rsidRDefault="006E4536">
      <w:pPr>
        <w:pStyle w:val="Standard"/>
        <w:spacing w:line="360" w:lineRule="auto"/>
      </w:pPr>
      <w:r>
        <w:t xml:space="preserve">    long &amp;elAt(long i, long j);</w:t>
      </w:r>
    </w:p>
    <w:p w:rsidR="006C15B1" w:rsidRDefault="006E4536">
      <w:pPr>
        <w:pStyle w:val="Standard"/>
        <w:spacing w:line="360" w:lineRule="auto"/>
      </w:pPr>
      <w:r>
        <w:t xml:space="preserve">    void sum(Matrix &amp;second);</w:t>
      </w:r>
    </w:p>
    <w:p w:rsidR="006C15B1" w:rsidRDefault="006E4536">
      <w:pPr>
        <w:pStyle w:val="Standard"/>
        <w:spacing w:line="360" w:lineRule="auto"/>
      </w:pPr>
      <w:r>
        <w:t xml:space="preserve">    void substract(Matrix &amp;second);</w:t>
      </w:r>
    </w:p>
    <w:p w:rsidR="006C15B1" w:rsidRDefault="006E4536">
      <w:pPr>
        <w:pStyle w:val="Standard"/>
        <w:spacing w:line="360" w:lineRule="auto"/>
      </w:pPr>
      <w:r>
        <w:t xml:space="preserve">    void sumAndDiv(Matrix &amp;second, int sign);</w:t>
      </w:r>
    </w:p>
    <w:p w:rsidR="006C15B1" w:rsidRDefault="006E4536">
      <w:pPr>
        <w:pStyle w:val="Standard"/>
        <w:spacing w:line="360" w:lineRule="auto"/>
      </w:pPr>
      <w:r>
        <w:t xml:space="preserve">    void multiplication(Matrix &amp;second);</w:t>
      </w:r>
    </w:p>
    <w:p w:rsidR="006C15B1" w:rsidRDefault="006E4536">
      <w:pPr>
        <w:pStyle w:val="Standard"/>
        <w:spacing w:line="360" w:lineRule="auto"/>
      </w:pPr>
      <w:r>
        <w:t xml:space="preserve">    void multiplication(long element);</w:t>
      </w:r>
    </w:p>
    <w:p w:rsidR="006C15B1" w:rsidRDefault="006E4536">
      <w:pPr>
        <w:pStyle w:val="Standard"/>
        <w:spacing w:line="360" w:lineRule="auto"/>
      </w:pPr>
      <w:r>
        <w:t xml:space="preserve">    void resizeTo(lo</w:t>
      </w:r>
      <w:r>
        <w:t>ng row, long col);</w:t>
      </w:r>
    </w:p>
    <w:p w:rsidR="006C15B1" w:rsidRDefault="006E4536">
      <w:pPr>
        <w:pStyle w:val="Standard"/>
        <w:spacing w:line="360" w:lineRule="auto"/>
      </w:pPr>
      <w:r>
        <w:t xml:space="preserve">    void afiseaza();</w:t>
      </w:r>
    </w:p>
    <w:p w:rsidR="006C15B1" w:rsidRDefault="006C15B1">
      <w:pPr>
        <w:pStyle w:val="Standard"/>
        <w:spacing w:line="360" w:lineRule="auto"/>
      </w:pPr>
    </w:p>
    <w:p w:rsidR="006C15B1" w:rsidRDefault="006E4536">
      <w:pPr>
        <w:pStyle w:val="Standard"/>
        <w:spacing w:line="360" w:lineRule="auto"/>
      </w:pPr>
      <w:r>
        <w:t xml:space="preserve">  private:</w:t>
      </w:r>
    </w:p>
    <w:p w:rsidR="006C15B1" w:rsidRDefault="006E4536">
      <w:pPr>
        <w:pStyle w:val="Standard"/>
        <w:spacing w:line="360" w:lineRule="auto"/>
      </w:pPr>
      <w:r>
        <w:t xml:space="preserve">    long _rows;</w:t>
      </w:r>
    </w:p>
    <w:p w:rsidR="006C15B1" w:rsidRDefault="006E4536">
      <w:pPr>
        <w:pStyle w:val="Standard"/>
        <w:spacing w:line="360" w:lineRule="auto"/>
      </w:pPr>
      <w:r>
        <w:t xml:space="preserve">    long _cols;</w:t>
      </w:r>
    </w:p>
    <w:p w:rsidR="006C15B1" w:rsidRDefault="006E4536">
      <w:pPr>
        <w:pStyle w:val="Standard"/>
        <w:spacing w:line="360" w:lineRule="auto"/>
      </w:pPr>
      <w:r>
        <w:t xml:space="preserve">    long _error;</w:t>
      </w:r>
    </w:p>
    <w:p w:rsidR="006C15B1" w:rsidRDefault="006E4536">
      <w:pPr>
        <w:pStyle w:val="Standard"/>
        <w:spacing w:line="360" w:lineRule="auto"/>
      </w:pPr>
      <w:r>
        <w:t xml:space="preserve">    long **_matrix;</w:t>
      </w:r>
    </w:p>
    <w:p w:rsidR="006C15B1" w:rsidRDefault="006E4536">
      <w:pPr>
        <w:pStyle w:val="Standard"/>
        <w:spacing w:line="360" w:lineRule="auto"/>
      </w:pPr>
      <w:r>
        <w:t>};</w:t>
      </w:r>
    </w:p>
    <w:p w:rsidR="006C15B1" w:rsidRDefault="006C15B1">
      <w:pPr>
        <w:pStyle w:val="Standard"/>
        <w:spacing w:line="360" w:lineRule="auto"/>
      </w:pPr>
    </w:p>
    <w:p w:rsidR="006C15B1" w:rsidRDefault="006C15B1">
      <w:pPr>
        <w:pStyle w:val="Standard"/>
        <w:spacing w:line="360" w:lineRule="auto"/>
      </w:pPr>
    </w:p>
    <w:p w:rsidR="006C15B1" w:rsidRDefault="006E4536">
      <w:pPr>
        <w:pStyle w:val="Standard"/>
        <w:spacing w:line="360" w:lineRule="auto"/>
      </w:pPr>
      <w:r>
        <w:t>Matrix::Matrix() {</w:t>
      </w:r>
    </w:p>
    <w:p w:rsidR="006C15B1" w:rsidRDefault="006E4536">
      <w:pPr>
        <w:pStyle w:val="Standard"/>
        <w:spacing w:line="360" w:lineRule="auto"/>
      </w:pPr>
      <w:r>
        <w:t xml:space="preserve">  this-&gt;_rows = 0;</w:t>
      </w:r>
    </w:p>
    <w:p w:rsidR="006C15B1" w:rsidRDefault="006E4536">
      <w:pPr>
        <w:pStyle w:val="Standard"/>
        <w:spacing w:line="360" w:lineRule="auto"/>
      </w:pPr>
      <w:r>
        <w:t xml:space="preserve">  this-&gt;_cols = 0;</w:t>
      </w:r>
    </w:p>
    <w:p w:rsidR="006C15B1" w:rsidRDefault="006E4536">
      <w:pPr>
        <w:pStyle w:val="Standard"/>
        <w:spacing w:line="360" w:lineRule="auto"/>
      </w:pPr>
      <w:r>
        <w:t xml:space="preserve">  this-&gt;_matrix = NULL;</w:t>
      </w:r>
    </w:p>
    <w:p w:rsidR="006C15B1" w:rsidRDefault="006E4536">
      <w:pPr>
        <w:pStyle w:val="Standard"/>
        <w:spacing w:line="360" w:lineRule="auto"/>
      </w:pPr>
      <w:r>
        <w:lastRenderedPageBreak/>
        <w:t>}</w:t>
      </w:r>
    </w:p>
    <w:p w:rsidR="006C15B1" w:rsidRDefault="006C15B1">
      <w:pPr>
        <w:pStyle w:val="Standard"/>
        <w:spacing w:line="360" w:lineRule="auto"/>
      </w:pPr>
    </w:p>
    <w:p w:rsidR="006C15B1" w:rsidRDefault="006C15B1">
      <w:pPr>
        <w:pStyle w:val="Standard"/>
        <w:spacing w:line="360" w:lineRule="auto"/>
      </w:pPr>
    </w:p>
    <w:p w:rsidR="006C15B1" w:rsidRDefault="006E4536">
      <w:pPr>
        <w:pStyle w:val="Standard"/>
        <w:spacing w:line="360" w:lineRule="auto"/>
      </w:pPr>
      <w:r>
        <w:t>Matrix::Matrix(long row, long col) {</w:t>
      </w:r>
    </w:p>
    <w:p w:rsidR="006C15B1" w:rsidRDefault="006E4536">
      <w:pPr>
        <w:pStyle w:val="Standard"/>
        <w:spacing w:line="360" w:lineRule="auto"/>
      </w:pPr>
      <w:r>
        <w:t xml:space="preserve">  </w:t>
      </w:r>
      <w:r>
        <w:t>this-&gt;_rows = row;</w:t>
      </w:r>
    </w:p>
    <w:p w:rsidR="006C15B1" w:rsidRDefault="006E4536">
      <w:pPr>
        <w:pStyle w:val="Standard"/>
        <w:spacing w:line="360" w:lineRule="auto"/>
      </w:pPr>
      <w:r>
        <w:t xml:space="preserve">  if (col == 0) this-&gt;_cols = this-&gt;_rows;</w:t>
      </w:r>
    </w:p>
    <w:p w:rsidR="006C15B1" w:rsidRDefault="006E4536">
      <w:pPr>
        <w:pStyle w:val="Standard"/>
        <w:spacing w:line="360" w:lineRule="auto"/>
      </w:pPr>
      <w:r>
        <w:t xml:space="preserve">  else this-&gt;_cols = col;</w:t>
      </w:r>
    </w:p>
    <w:p w:rsidR="006C15B1" w:rsidRDefault="006C15B1">
      <w:pPr>
        <w:pStyle w:val="Standard"/>
        <w:spacing w:line="360" w:lineRule="auto"/>
      </w:pPr>
    </w:p>
    <w:p w:rsidR="006C15B1" w:rsidRDefault="006E4536">
      <w:pPr>
        <w:pStyle w:val="Standard"/>
        <w:spacing w:line="360" w:lineRule="auto"/>
      </w:pPr>
      <w:r>
        <w:t xml:space="preserve">  this-&gt;_matrix = (long**)malloc(sizeof(long*) * this-&gt;_rows);</w:t>
      </w:r>
    </w:p>
    <w:p w:rsidR="006C15B1" w:rsidRDefault="006E4536">
      <w:pPr>
        <w:pStyle w:val="Standard"/>
        <w:spacing w:line="360" w:lineRule="auto"/>
      </w:pPr>
      <w:r>
        <w:t xml:space="preserve">  for (long i = 0; i &lt; this-&gt;_rows; i++)</w:t>
      </w:r>
    </w:p>
    <w:p w:rsidR="006C15B1" w:rsidRDefault="006E4536">
      <w:pPr>
        <w:pStyle w:val="Standard"/>
        <w:spacing w:line="360" w:lineRule="auto"/>
      </w:pPr>
      <w:r>
        <w:t xml:space="preserve">    this-&gt;_matrix[i] = (long*)calloc(sizeof(long), </w:t>
      </w:r>
      <w:r>
        <w:t>this-&gt;_cols);</w:t>
      </w:r>
    </w:p>
    <w:p w:rsidR="006C15B1" w:rsidRDefault="006C15B1">
      <w:pPr>
        <w:pStyle w:val="Standard"/>
        <w:spacing w:line="360" w:lineRule="auto"/>
      </w:pPr>
    </w:p>
    <w:p w:rsidR="006C15B1" w:rsidRDefault="006E4536">
      <w:pPr>
        <w:pStyle w:val="Standard"/>
        <w:spacing w:line="360" w:lineRule="auto"/>
      </w:pPr>
      <w:r>
        <w:t>}</w:t>
      </w:r>
    </w:p>
    <w:p w:rsidR="006C15B1" w:rsidRDefault="006C15B1">
      <w:pPr>
        <w:pStyle w:val="Standard"/>
        <w:spacing w:line="360" w:lineRule="auto"/>
      </w:pPr>
    </w:p>
    <w:p w:rsidR="006C15B1" w:rsidRDefault="006C15B1">
      <w:pPr>
        <w:pStyle w:val="Standard"/>
        <w:spacing w:line="360" w:lineRule="auto"/>
      </w:pPr>
    </w:p>
    <w:p w:rsidR="006C15B1" w:rsidRDefault="006E4536">
      <w:pPr>
        <w:pStyle w:val="Standard"/>
        <w:spacing w:line="360" w:lineRule="auto"/>
      </w:pPr>
      <w:r>
        <w:t>Matrix::~Matrix () {</w:t>
      </w:r>
    </w:p>
    <w:p w:rsidR="006C15B1" w:rsidRDefault="006E4536">
      <w:pPr>
        <w:pStyle w:val="Standard"/>
        <w:spacing w:line="360" w:lineRule="auto"/>
      </w:pPr>
      <w:r>
        <w:t xml:space="preserve">  if (this-&gt;_matrix != NULL) {</w:t>
      </w:r>
    </w:p>
    <w:p w:rsidR="006C15B1" w:rsidRDefault="006E4536">
      <w:pPr>
        <w:pStyle w:val="Standard"/>
        <w:spacing w:line="360" w:lineRule="auto"/>
      </w:pPr>
      <w:r>
        <w:t xml:space="preserve">    for (long i = 0; i &lt; this-&gt;_rows; i++)</w:t>
      </w:r>
    </w:p>
    <w:p w:rsidR="006C15B1" w:rsidRDefault="006E4536">
      <w:pPr>
        <w:pStyle w:val="Standard"/>
        <w:spacing w:line="360" w:lineRule="auto"/>
      </w:pPr>
      <w:r>
        <w:t xml:space="preserve">    free(this-&gt;_matrix[i]);</w:t>
      </w:r>
    </w:p>
    <w:p w:rsidR="006C15B1" w:rsidRDefault="006E4536">
      <w:pPr>
        <w:pStyle w:val="Standard"/>
        <w:spacing w:line="360" w:lineRule="auto"/>
      </w:pPr>
      <w:r>
        <w:t xml:space="preserve">    free(this-&gt;_matrix);</w:t>
      </w:r>
    </w:p>
    <w:p w:rsidR="006C15B1" w:rsidRDefault="006E4536">
      <w:pPr>
        <w:pStyle w:val="Standard"/>
        <w:spacing w:line="360" w:lineRule="auto"/>
      </w:pPr>
      <w:r>
        <w:t xml:space="preserve">  }</w:t>
      </w:r>
    </w:p>
    <w:p w:rsidR="006C15B1" w:rsidRDefault="006E4536">
      <w:pPr>
        <w:pStyle w:val="Standard"/>
        <w:spacing w:line="360" w:lineRule="auto"/>
      </w:pPr>
      <w:r>
        <w:t>}</w:t>
      </w:r>
    </w:p>
    <w:p w:rsidR="006C15B1" w:rsidRDefault="006C15B1">
      <w:pPr>
        <w:pStyle w:val="Standard"/>
        <w:spacing w:line="360" w:lineRule="auto"/>
      </w:pPr>
    </w:p>
    <w:p w:rsidR="006C15B1" w:rsidRDefault="006C15B1">
      <w:pPr>
        <w:pStyle w:val="Standard"/>
        <w:spacing w:line="360" w:lineRule="auto"/>
      </w:pPr>
    </w:p>
    <w:p w:rsidR="006C15B1" w:rsidRDefault="006E4536">
      <w:pPr>
        <w:pStyle w:val="Standard"/>
        <w:spacing w:line="360" w:lineRule="auto"/>
      </w:pPr>
      <w:r>
        <w:t>long &amp;Matrix::elAt(long i, long j) {</w:t>
      </w:r>
    </w:p>
    <w:p w:rsidR="006C15B1" w:rsidRDefault="006E4536">
      <w:pPr>
        <w:pStyle w:val="Standard"/>
        <w:spacing w:line="360" w:lineRule="auto"/>
      </w:pPr>
      <w:r>
        <w:t xml:space="preserve">  return this-&gt;_matrix[i][j];</w:t>
      </w:r>
    </w:p>
    <w:p w:rsidR="006C15B1" w:rsidRDefault="006E4536">
      <w:pPr>
        <w:pStyle w:val="Standard"/>
        <w:spacing w:line="360" w:lineRule="auto"/>
      </w:pPr>
      <w:r>
        <w:t>}</w:t>
      </w:r>
    </w:p>
    <w:p w:rsidR="006C15B1" w:rsidRDefault="006C15B1">
      <w:pPr>
        <w:pStyle w:val="Standard"/>
        <w:spacing w:line="360" w:lineRule="auto"/>
      </w:pPr>
    </w:p>
    <w:p w:rsidR="006C15B1" w:rsidRDefault="006C15B1">
      <w:pPr>
        <w:pStyle w:val="Standard"/>
        <w:spacing w:line="360" w:lineRule="auto"/>
      </w:pPr>
    </w:p>
    <w:p w:rsidR="006C15B1" w:rsidRDefault="006E4536">
      <w:pPr>
        <w:pStyle w:val="Standard"/>
        <w:spacing w:line="360" w:lineRule="auto"/>
      </w:pPr>
      <w:r>
        <w:t>void Matri</w:t>
      </w:r>
      <w:r>
        <w:t>x::sumAndDiv(Matrix &amp;second, int sign) {</w:t>
      </w:r>
    </w:p>
    <w:p w:rsidR="006C15B1" w:rsidRDefault="006E4536">
      <w:pPr>
        <w:pStyle w:val="Standard"/>
        <w:spacing w:line="360" w:lineRule="auto"/>
      </w:pPr>
      <w:r>
        <w:t xml:space="preserve">  if (this-&gt;_rows == 0 &amp;&amp; this-&gt;_rows == 0) {</w:t>
      </w:r>
    </w:p>
    <w:p w:rsidR="006C15B1" w:rsidRDefault="006E4536">
      <w:pPr>
        <w:pStyle w:val="Standard"/>
        <w:spacing w:line="360" w:lineRule="auto"/>
      </w:pPr>
      <w:r>
        <w:t xml:space="preserve">    std::cout &lt;&lt; "Matricea principala este nula" &lt;&lt; std::endl;</w:t>
      </w:r>
    </w:p>
    <w:p w:rsidR="006C15B1" w:rsidRDefault="006E4536">
      <w:pPr>
        <w:pStyle w:val="Standard"/>
        <w:spacing w:line="360" w:lineRule="auto"/>
      </w:pPr>
      <w:r>
        <w:t xml:space="preserve">    return;</w:t>
      </w:r>
    </w:p>
    <w:p w:rsidR="006C15B1" w:rsidRDefault="006E4536">
      <w:pPr>
        <w:pStyle w:val="Standard"/>
        <w:spacing w:line="360" w:lineRule="auto"/>
      </w:pPr>
      <w:r>
        <w:t xml:space="preserve">  }</w:t>
      </w:r>
    </w:p>
    <w:p w:rsidR="006C15B1" w:rsidRDefault="006E4536">
      <w:pPr>
        <w:pStyle w:val="Standard"/>
        <w:spacing w:line="360" w:lineRule="auto"/>
      </w:pPr>
      <w:r>
        <w:t xml:space="preserve">  if (second._rows == 0 &amp;&amp; second._rows == 0) {</w:t>
      </w:r>
    </w:p>
    <w:p w:rsidR="006C15B1" w:rsidRDefault="006E4536">
      <w:pPr>
        <w:pStyle w:val="Standard"/>
        <w:spacing w:line="360" w:lineRule="auto"/>
      </w:pPr>
      <w:r>
        <w:lastRenderedPageBreak/>
        <w:t xml:space="preserve">    std::cout &lt;&lt; "Matricea secundara este </w:t>
      </w:r>
      <w:r>
        <w:t>nula" &lt;&lt; std::endl;</w:t>
      </w:r>
    </w:p>
    <w:p w:rsidR="006C15B1" w:rsidRDefault="006E4536">
      <w:pPr>
        <w:pStyle w:val="Standard"/>
        <w:spacing w:line="360" w:lineRule="auto"/>
      </w:pPr>
      <w:r>
        <w:t xml:space="preserve">    return;</w:t>
      </w:r>
    </w:p>
    <w:p w:rsidR="006C15B1" w:rsidRDefault="006E4536">
      <w:pPr>
        <w:pStyle w:val="Standard"/>
        <w:spacing w:line="360" w:lineRule="auto"/>
      </w:pPr>
      <w:r>
        <w:t xml:space="preserve">  } </w:t>
      </w:r>
    </w:p>
    <w:p w:rsidR="006C15B1" w:rsidRDefault="006E4536">
      <w:pPr>
        <w:pStyle w:val="Standard"/>
        <w:spacing w:line="360" w:lineRule="auto"/>
      </w:pPr>
      <w:r>
        <w:t xml:space="preserve">  if (this-&gt;_rows != second._rows &amp;&amp; this-&gt;_cols != second._cols) {</w:t>
      </w:r>
    </w:p>
    <w:p w:rsidR="006C15B1" w:rsidRDefault="006E4536">
      <w:pPr>
        <w:pStyle w:val="Standard"/>
        <w:spacing w:line="360" w:lineRule="auto"/>
      </w:pPr>
      <w:r>
        <w:t xml:space="preserve">    this-&gt;_error = 2;</w:t>
      </w:r>
    </w:p>
    <w:p w:rsidR="006C15B1" w:rsidRDefault="006E4536">
      <w:pPr>
        <w:pStyle w:val="Standard"/>
        <w:spacing w:line="360" w:lineRule="auto"/>
      </w:pPr>
      <w:r>
        <w:t xml:space="preserve">    std::cout &lt;&lt; "Codul de eroare 2 - marimea matricilor nu corespund";</w:t>
      </w:r>
    </w:p>
    <w:p w:rsidR="006C15B1" w:rsidRDefault="006E4536">
      <w:pPr>
        <w:pStyle w:val="Standard"/>
        <w:spacing w:line="360" w:lineRule="auto"/>
      </w:pPr>
      <w:r>
        <w:t xml:space="preserve">    return;</w:t>
      </w:r>
    </w:p>
    <w:p w:rsidR="006C15B1" w:rsidRDefault="006E4536">
      <w:pPr>
        <w:pStyle w:val="Standard"/>
        <w:spacing w:line="360" w:lineRule="auto"/>
      </w:pPr>
      <w:r>
        <w:t xml:space="preserve">  } </w:t>
      </w:r>
    </w:p>
    <w:p w:rsidR="006C15B1" w:rsidRDefault="006E4536">
      <w:pPr>
        <w:pStyle w:val="Standard"/>
        <w:spacing w:line="360" w:lineRule="auto"/>
      </w:pPr>
      <w:r>
        <w:t xml:space="preserve">  for (long row = 0; row &lt; this-&gt;_rows; </w:t>
      </w:r>
      <w:r>
        <w:t>row++) {</w:t>
      </w:r>
    </w:p>
    <w:p w:rsidR="006C15B1" w:rsidRDefault="006E4536">
      <w:pPr>
        <w:pStyle w:val="Standard"/>
        <w:spacing w:line="360" w:lineRule="auto"/>
      </w:pPr>
      <w:r>
        <w:t xml:space="preserve">    for (long col = 0; col &lt; this-&gt;_cols; col++) {</w:t>
      </w:r>
    </w:p>
    <w:p w:rsidR="006C15B1" w:rsidRDefault="006E4536">
      <w:pPr>
        <w:pStyle w:val="Standard"/>
        <w:spacing w:line="360" w:lineRule="auto"/>
      </w:pPr>
      <w:r>
        <w:t xml:space="preserve">      this-&gt;_matrix[row][col] += (sign * second._matrix[row][col]);</w:t>
      </w:r>
    </w:p>
    <w:p w:rsidR="006C15B1" w:rsidRDefault="006E4536">
      <w:pPr>
        <w:pStyle w:val="Standard"/>
        <w:spacing w:line="360" w:lineRule="auto"/>
      </w:pPr>
      <w:r>
        <w:t xml:space="preserve">    }</w:t>
      </w:r>
    </w:p>
    <w:p w:rsidR="006C15B1" w:rsidRDefault="006E4536">
      <w:pPr>
        <w:pStyle w:val="Standard"/>
        <w:spacing w:line="360" w:lineRule="auto"/>
      </w:pPr>
      <w:r>
        <w:t xml:space="preserve">  } </w:t>
      </w:r>
    </w:p>
    <w:p w:rsidR="006C15B1" w:rsidRDefault="006E4536">
      <w:pPr>
        <w:pStyle w:val="Standard"/>
        <w:spacing w:line="360" w:lineRule="auto"/>
      </w:pPr>
      <w:r>
        <w:t xml:space="preserve">} </w:t>
      </w:r>
    </w:p>
    <w:p w:rsidR="006C15B1" w:rsidRDefault="006C15B1">
      <w:pPr>
        <w:pStyle w:val="Standard"/>
        <w:spacing w:line="360" w:lineRule="auto"/>
      </w:pPr>
    </w:p>
    <w:p w:rsidR="006C15B1" w:rsidRDefault="006E4536">
      <w:pPr>
        <w:pStyle w:val="Standard"/>
        <w:spacing w:line="360" w:lineRule="auto"/>
      </w:pPr>
      <w:r>
        <w:t>void Matrix::sum(Matrix &amp;second) { sumAndDiv(second, 1); }</w:t>
      </w:r>
    </w:p>
    <w:p w:rsidR="006C15B1" w:rsidRDefault="006E4536">
      <w:pPr>
        <w:pStyle w:val="Standard"/>
        <w:spacing w:line="360" w:lineRule="auto"/>
      </w:pPr>
      <w:r>
        <w:t>void Matrix::substract(Matrix &amp;second) { sumAndDiv(sec</w:t>
      </w:r>
      <w:r>
        <w:t>ond, -1); }</w:t>
      </w:r>
    </w:p>
    <w:p w:rsidR="006C15B1" w:rsidRDefault="006C15B1">
      <w:pPr>
        <w:pStyle w:val="Standard"/>
        <w:spacing w:line="360" w:lineRule="auto"/>
      </w:pPr>
    </w:p>
    <w:p w:rsidR="006C15B1" w:rsidRDefault="006C15B1">
      <w:pPr>
        <w:pStyle w:val="Standard"/>
        <w:spacing w:line="360" w:lineRule="auto"/>
      </w:pPr>
    </w:p>
    <w:p w:rsidR="006C15B1" w:rsidRDefault="006C15B1">
      <w:pPr>
        <w:pStyle w:val="Standard"/>
        <w:spacing w:line="360" w:lineRule="auto"/>
      </w:pPr>
    </w:p>
    <w:p w:rsidR="006C15B1" w:rsidRDefault="006C15B1">
      <w:pPr>
        <w:pStyle w:val="Standard"/>
        <w:spacing w:line="360" w:lineRule="auto"/>
      </w:pPr>
    </w:p>
    <w:p w:rsidR="006C15B1" w:rsidRDefault="006E4536">
      <w:pPr>
        <w:pStyle w:val="Standard"/>
        <w:spacing w:line="360" w:lineRule="auto"/>
      </w:pPr>
      <w:r>
        <w:t>void Matrix::multiplication(Matrix &amp;second) {</w:t>
      </w:r>
    </w:p>
    <w:p w:rsidR="006C15B1" w:rsidRDefault="006E4536">
      <w:pPr>
        <w:pStyle w:val="Standard"/>
        <w:spacing w:line="360" w:lineRule="auto"/>
      </w:pPr>
      <w:r>
        <w:t xml:space="preserve">  if (this-&gt;_rows == 0 &amp;&amp; this-&gt;_rows == 0) {</w:t>
      </w:r>
    </w:p>
    <w:p w:rsidR="006C15B1" w:rsidRDefault="006E4536">
      <w:pPr>
        <w:pStyle w:val="Standard"/>
        <w:spacing w:line="360" w:lineRule="auto"/>
      </w:pPr>
      <w:r>
        <w:t xml:space="preserve">    std::cout &lt;&lt; "Matricea principala este nula" &lt;&lt; std::endl;</w:t>
      </w:r>
    </w:p>
    <w:p w:rsidR="006C15B1" w:rsidRDefault="006E4536">
      <w:pPr>
        <w:pStyle w:val="Standard"/>
        <w:spacing w:line="360" w:lineRule="auto"/>
      </w:pPr>
      <w:r>
        <w:t xml:space="preserve">    return;</w:t>
      </w:r>
    </w:p>
    <w:p w:rsidR="006C15B1" w:rsidRDefault="006E4536">
      <w:pPr>
        <w:pStyle w:val="Standard"/>
        <w:spacing w:line="360" w:lineRule="auto"/>
      </w:pPr>
      <w:r>
        <w:t xml:space="preserve">  } </w:t>
      </w:r>
    </w:p>
    <w:p w:rsidR="006C15B1" w:rsidRDefault="006E4536">
      <w:pPr>
        <w:pStyle w:val="Standard"/>
        <w:spacing w:line="360" w:lineRule="auto"/>
      </w:pPr>
      <w:r>
        <w:t xml:space="preserve">  if (second._rows == 0 &amp;&amp; second._rows == 0) {</w:t>
      </w:r>
    </w:p>
    <w:p w:rsidR="006C15B1" w:rsidRDefault="006E4536">
      <w:pPr>
        <w:pStyle w:val="Standard"/>
        <w:spacing w:line="360" w:lineRule="auto"/>
      </w:pPr>
      <w:r>
        <w:t xml:space="preserve">    std::cout &lt;&lt; "Ma</w:t>
      </w:r>
      <w:r>
        <w:t>tricea secundara este nula" &lt;&lt; std::endl;</w:t>
      </w:r>
    </w:p>
    <w:p w:rsidR="006C15B1" w:rsidRDefault="006E4536">
      <w:pPr>
        <w:pStyle w:val="Standard"/>
        <w:spacing w:line="360" w:lineRule="auto"/>
      </w:pPr>
      <w:r>
        <w:t xml:space="preserve">    return;</w:t>
      </w:r>
    </w:p>
    <w:p w:rsidR="006C15B1" w:rsidRDefault="006E4536">
      <w:pPr>
        <w:pStyle w:val="Standard"/>
        <w:spacing w:line="360" w:lineRule="auto"/>
      </w:pPr>
      <w:r>
        <w:t xml:space="preserve">  } </w:t>
      </w:r>
    </w:p>
    <w:p w:rsidR="006C15B1" w:rsidRDefault="006E4536">
      <w:pPr>
        <w:pStyle w:val="Standard"/>
        <w:spacing w:line="360" w:lineRule="auto"/>
      </w:pPr>
      <w:r>
        <w:t xml:space="preserve">  if (this-&gt;_cols != second._rows) {</w:t>
      </w:r>
    </w:p>
    <w:p w:rsidR="006C15B1" w:rsidRDefault="006E4536">
      <w:pPr>
        <w:pStyle w:val="Standard"/>
        <w:spacing w:line="360" w:lineRule="auto"/>
      </w:pPr>
      <w:r>
        <w:t xml:space="preserve">    this-&gt;_error = 2;</w:t>
      </w:r>
    </w:p>
    <w:p w:rsidR="006C15B1" w:rsidRDefault="006E4536">
      <w:pPr>
        <w:pStyle w:val="Standard"/>
        <w:spacing w:line="360" w:lineRule="auto"/>
      </w:pPr>
      <w:r>
        <w:t xml:space="preserve">    std::cout &lt;&lt; "Codul de eroare 2 - marimea matricilor nu corespund";</w:t>
      </w:r>
    </w:p>
    <w:p w:rsidR="006C15B1" w:rsidRDefault="006E4536">
      <w:pPr>
        <w:pStyle w:val="Standard"/>
        <w:spacing w:line="360" w:lineRule="auto"/>
      </w:pPr>
      <w:r>
        <w:t xml:space="preserve">    return;</w:t>
      </w:r>
    </w:p>
    <w:p w:rsidR="006C15B1" w:rsidRDefault="006E4536">
      <w:pPr>
        <w:pStyle w:val="Standard"/>
        <w:spacing w:line="360" w:lineRule="auto"/>
      </w:pPr>
      <w:r>
        <w:t xml:space="preserve">  } </w:t>
      </w:r>
    </w:p>
    <w:p w:rsidR="006C15B1" w:rsidRDefault="006C15B1">
      <w:pPr>
        <w:pStyle w:val="Standard"/>
        <w:spacing w:line="360" w:lineRule="auto"/>
      </w:pPr>
    </w:p>
    <w:p w:rsidR="006C15B1" w:rsidRDefault="006E4536">
      <w:pPr>
        <w:pStyle w:val="Standard"/>
        <w:spacing w:line="360" w:lineRule="auto"/>
      </w:pPr>
      <w:r>
        <w:t xml:space="preserve">  Matrix result(this-&gt;_rows, second._cols);</w:t>
      </w:r>
    </w:p>
    <w:p w:rsidR="006C15B1" w:rsidRDefault="006C15B1">
      <w:pPr>
        <w:pStyle w:val="Standard"/>
        <w:spacing w:line="360" w:lineRule="auto"/>
      </w:pPr>
    </w:p>
    <w:p w:rsidR="006C15B1" w:rsidRDefault="006E4536">
      <w:pPr>
        <w:pStyle w:val="Standard"/>
        <w:spacing w:line="360" w:lineRule="auto"/>
      </w:pPr>
      <w:r>
        <w:t xml:space="preserve">  </w:t>
      </w:r>
      <w:r>
        <w:t>long sum;</w:t>
      </w:r>
    </w:p>
    <w:p w:rsidR="006C15B1" w:rsidRDefault="006E4536">
      <w:pPr>
        <w:pStyle w:val="Standard"/>
        <w:spacing w:line="360" w:lineRule="auto"/>
      </w:pPr>
      <w:r>
        <w:t xml:space="preserve">  for (long mainRow = 0; mainRow &lt; this-&gt;_rows; mainRow++) {</w:t>
      </w:r>
    </w:p>
    <w:p w:rsidR="006C15B1" w:rsidRDefault="006E4536">
      <w:pPr>
        <w:pStyle w:val="Standard"/>
        <w:spacing w:line="360" w:lineRule="auto"/>
      </w:pPr>
      <w:r>
        <w:t xml:space="preserve">    for (long secondCol = 0; secondCol &lt; second._cols; secondCol++) {</w:t>
      </w:r>
    </w:p>
    <w:p w:rsidR="006C15B1" w:rsidRDefault="006E4536">
      <w:pPr>
        <w:pStyle w:val="Standard"/>
        <w:spacing w:line="360" w:lineRule="auto"/>
      </w:pPr>
      <w:r>
        <w:t xml:space="preserve">      sum = 0;</w:t>
      </w:r>
    </w:p>
    <w:p w:rsidR="006C15B1" w:rsidRDefault="006E4536">
      <w:pPr>
        <w:pStyle w:val="Standard"/>
        <w:spacing w:line="360" w:lineRule="auto"/>
      </w:pPr>
      <w:r>
        <w:t xml:space="preserve">      for (long i = 0; i &lt; this-&gt;_rows; i++)</w:t>
      </w:r>
    </w:p>
    <w:p w:rsidR="006C15B1" w:rsidRDefault="006E4536">
      <w:pPr>
        <w:pStyle w:val="Standard"/>
        <w:spacing w:line="360" w:lineRule="auto"/>
      </w:pPr>
      <w:r>
        <w:t xml:space="preserve">        sum += this-&gt;_matrix[mainRow][i] * second._matr</w:t>
      </w:r>
      <w:r>
        <w:t>ix[i][secondCol];</w:t>
      </w:r>
    </w:p>
    <w:p w:rsidR="006C15B1" w:rsidRDefault="006C15B1">
      <w:pPr>
        <w:pStyle w:val="Standard"/>
        <w:spacing w:line="360" w:lineRule="auto"/>
      </w:pPr>
    </w:p>
    <w:p w:rsidR="006C15B1" w:rsidRDefault="006E4536">
      <w:pPr>
        <w:pStyle w:val="Standard"/>
        <w:spacing w:line="360" w:lineRule="auto"/>
      </w:pPr>
      <w:r>
        <w:t xml:space="preserve">      result.elAt(mainRow, secondCol) = sum;</w:t>
      </w:r>
    </w:p>
    <w:p w:rsidR="006C15B1" w:rsidRDefault="006E4536">
      <w:pPr>
        <w:pStyle w:val="Standard"/>
        <w:spacing w:line="360" w:lineRule="auto"/>
      </w:pPr>
      <w:r>
        <w:t xml:space="preserve">    } </w:t>
      </w:r>
    </w:p>
    <w:p w:rsidR="006C15B1" w:rsidRDefault="006E4536">
      <w:pPr>
        <w:pStyle w:val="Standard"/>
        <w:spacing w:line="360" w:lineRule="auto"/>
      </w:pPr>
      <w:r>
        <w:t xml:space="preserve">  } </w:t>
      </w:r>
    </w:p>
    <w:p w:rsidR="006C15B1" w:rsidRDefault="006C15B1">
      <w:pPr>
        <w:pStyle w:val="Standard"/>
        <w:spacing w:line="360" w:lineRule="auto"/>
      </w:pPr>
    </w:p>
    <w:p w:rsidR="006C15B1" w:rsidRDefault="006E4536">
      <w:pPr>
        <w:pStyle w:val="Standard"/>
        <w:spacing w:line="360" w:lineRule="auto"/>
      </w:pPr>
      <w:r>
        <w:t xml:space="preserve">  resizeTo(this-&gt;_rows, second._cols);</w:t>
      </w:r>
    </w:p>
    <w:p w:rsidR="006C15B1" w:rsidRDefault="006E4536">
      <w:pPr>
        <w:pStyle w:val="Standard"/>
        <w:spacing w:line="360" w:lineRule="auto"/>
      </w:pPr>
      <w:r>
        <w:t xml:space="preserve">  for (long row = 0; row &lt; this-&gt;_rows; row++) {</w:t>
      </w:r>
    </w:p>
    <w:p w:rsidR="006C15B1" w:rsidRDefault="006E4536">
      <w:pPr>
        <w:pStyle w:val="Standard"/>
        <w:spacing w:line="360" w:lineRule="auto"/>
      </w:pPr>
      <w:r>
        <w:t xml:space="preserve">    for (long col = 0; col &lt; this-&gt;_cols; col++) {</w:t>
      </w:r>
    </w:p>
    <w:p w:rsidR="006C15B1" w:rsidRDefault="006E4536">
      <w:pPr>
        <w:pStyle w:val="Standard"/>
        <w:spacing w:line="360" w:lineRule="auto"/>
      </w:pPr>
      <w:r>
        <w:t xml:space="preserve">      this-&gt;_matrix[row][col] = result.e</w:t>
      </w:r>
      <w:r>
        <w:t>lAt(row, col);</w:t>
      </w:r>
    </w:p>
    <w:p w:rsidR="006C15B1" w:rsidRDefault="006E4536">
      <w:pPr>
        <w:pStyle w:val="Standard"/>
        <w:spacing w:line="360" w:lineRule="auto"/>
      </w:pPr>
      <w:r>
        <w:t xml:space="preserve">    } </w:t>
      </w:r>
    </w:p>
    <w:p w:rsidR="006C15B1" w:rsidRDefault="006E4536">
      <w:pPr>
        <w:pStyle w:val="Standard"/>
        <w:spacing w:line="360" w:lineRule="auto"/>
      </w:pPr>
      <w:r>
        <w:t xml:space="preserve">  } </w:t>
      </w:r>
    </w:p>
    <w:p w:rsidR="006C15B1" w:rsidRDefault="006C15B1">
      <w:pPr>
        <w:pStyle w:val="Standard"/>
        <w:spacing w:line="360" w:lineRule="auto"/>
      </w:pPr>
    </w:p>
    <w:p w:rsidR="006C15B1" w:rsidRDefault="006E4536">
      <w:pPr>
        <w:pStyle w:val="Standard"/>
        <w:spacing w:line="360" w:lineRule="auto"/>
      </w:pPr>
      <w:r>
        <w:t xml:space="preserve">} </w:t>
      </w:r>
    </w:p>
    <w:p w:rsidR="006C15B1" w:rsidRDefault="006C15B1">
      <w:pPr>
        <w:pStyle w:val="Standard"/>
        <w:spacing w:line="360" w:lineRule="auto"/>
      </w:pPr>
    </w:p>
    <w:p w:rsidR="006C15B1" w:rsidRDefault="006C15B1">
      <w:pPr>
        <w:pStyle w:val="Standard"/>
        <w:spacing w:line="360" w:lineRule="auto"/>
      </w:pPr>
    </w:p>
    <w:p w:rsidR="006C15B1" w:rsidRDefault="006E4536">
      <w:pPr>
        <w:pStyle w:val="Standard"/>
        <w:spacing w:line="360" w:lineRule="auto"/>
      </w:pPr>
      <w:r>
        <w:t>void Matrix::multiplication(long element) {</w:t>
      </w:r>
    </w:p>
    <w:p w:rsidR="006C15B1" w:rsidRDefault="006E4536">
      <w:pPr>
        <w:pStyle w:val="Standard"/>
        <w:spacing w:line="360" w:lineRule="auto"/>
      </w:pPr>
      <w:r>
        <w:t xml:space="preserve">  if (this-&gt;_rows == 0 &amp;&amp; this-&gt;_rows == 0) {</w:t>
      </w:r>
    </w:p>
    <w:p w:rsidR="006C15B1" w:rsidRDefault="006E4536">
      <w:pPr>
        <w:pStyle w:val="Standard"/>
        <w:spacing w:line="360" w:lineRule="auto"/>
      </w:pPr>
      <w:r>
        <w:t xml:space="preserve">    std::cout &lt;&lt; "Matricea este nula" &lt;&lt; std::endl;</w:t>
      </w:r>
    </w:p>
    <w:p w:rsidR="006C15B1" w:rsidRDefault="006E4536">
      <w:pPr>
        <w:pStyle w:val="Standard"/>
        <w:spacing w:line="360" w:lineRule="auto"/>
      </w:pPr>
      <w:r>
        <w:t xml:space="preserve">    return;</w:t>
      </w:r>
    </w:p>
    <w:p w:rsidR="006C15B1" w:rsidRDefault="006E4536">
      <w:pPr>
        <w:pStyle w:val="Standard"/>
        <w:spacing w:line="360" w:lineRule="auto"/>
      </w:pPr>
      <w:r>
        <w:t xml:space="preserve">  } </w:t>
      </w:r>
    </w:p>
    <w:p w:rsidR="006C15B1" w:rsidRDefault="006E4536">
      <w:pPr>
        <w:pStyle w:val="Standard"/>
        <w:spacing w:line="360" w:lineRule="auto"/>
      </w:pPr>
      <w:r>
        <w:t xml:space="preserve">  for (long row = 0; row &lt; this-&gt;_rows; row++) {</w:t>
      </w:r>
    </w:p>
    <w:p w:rsidR="006C15B1" w:rsidRDefault="006E4536">
      <w:pPr>
        <w:pStyle w:val="Standard"/>
        <w:spacing w:line="360" w:lineRule="auto"/>
      </w:pPr>
      <w:r>
        <w:t xml:space="preserve">    for (long </w:t>
      </w:r>
      <w:r>
        <w:t>col = 0; col &lt; this-&gt;_cols; col++) {</w:t>
      </w:r>
    </w:p>
    <w:p w:rsidR="006C15B1" w:rsidRDefault="006E4536">
      <w:pPr>
        <w:pStyle w:val="Standard"/>
        <w:spacing w:line="360" w:lineRule="auto"/>
      </w:pPr>
      <w:r>
        <w:t xml:space="preserve">      this-&gt;_matrix[row][col] *= element;</w:t>
      </w:r>
    </w:p>
    <w:p w:rsidR="006C15B1" w:rsidRDefault="006E4536">
      <w:pPr>
        <w:pStyle w:val="Standard"/>
        <w:spacing w:line="360" w:lineRule="auto"/>
      </w:pPr>
      <w:r>
        <w:t xml:space="preserve">    }</w:t>
      </w:r>
    </w:p>
    <w:p w:rsidR="006C15B1" w:rsidRDefault="006E4536">
      <w:pPr>
        <w:pStyle w:val="Standard"/>
        <w:spacing w:line="360" w:lineRule="auto"/>
      </w:pPr>
      <w:r>
        <w:t xml:space="preserve">  } </w:t>
      </w:r>
    </w:p>
    <w:p w:rsidR="006C15B1" w:rsidRDefault="006E4536">
      <w:pPr>
        <w:pStyle w:val="Standard"/>
        <w:spacing w:line="360" w:lineRule="auto"/>
      </w:pPr>
      <w:r>
        <w:t xml:space="preserve">} </w:t>
      </w:r>
    </w:p>
    <w:p w:rsidR="006C15B1" w:rsidRDefault="006C15B1">
      <w:pPr>
        <w:pStyle w:val="Standard"/>
        <w:spacing w:line="360" w:lineRule="auto"/>
      </w:pPr>
    </w:p>
    <w:p w:rsidR="006C15B1" w:rsidRDefault="006C15B1">
      <w:pPr>
        <w:pStyle w:val="Standard"/>
        <w:spacing w:line="360" w:lineRule="auto"/>
      </w:pPr>
    </w:p>
    <w:p w:rsidR="006C15B1" w:rsidRDefault="006E4536">
      <w:pPr>
        <w:pStyle w:val="Standard"/>
        <w:spacing w:line="360" w:lineRule="auto"/>
      </w:pPr>
      <w:r>
        <w:t>void Matrix::resizeTo(long row, long col) {</w:t>
      </w:r>
    </w:p>
    <w:p w:rsidR="006C15B1" w:rsidRDefault="006E4536">
      <w:pPr>
        <w:pStyle w:val="Standard"/>
        <w:spacing w:line="360" w:lineRule="auto"/>
      </w:pPr>
      <w:r>
        <w:t xml:space="preserve">  this-&gt;_rows = row;</w:t>
      </w:r>
    </w:p>
    <w:p w:rsidR="006C15B1" w:rsidRDefault="006E4536">
      <w:pPr>
        <w:pStyle w:val="Standard"/>
        <w:spacing w:line="360" w:lineRule="auto"/>
      </w:pPr>
      <w:r>
        <w:t xml:space="preserve">  this-&gt;_cols = col;</w:t>
      </w:r>
    </w:p>
    <w:p w:rsidR="006C15B1" w:rsidRDefault="006C15B1">
      <w:pPr>
        <w:pStyle w:val="Standard"/>
        <w:spacing w:line="360" w:lineRule="auto"/>
      </w:pPr>
    </w:p>
    <w:p w:rsidR="006C15B1" w:rsidRDefault="006E4536">
      <w:pPr>
        <w:pStyle w:val="Standard"/>
        <w:spacing w:line="360" w:lineRule="auto"/>
      </w:pPr>
      <w:r>
        <w:t xml:space="preserve">  if (this-&gt;_matrix == NULL) {</w:t>
      </w:r>
    </w:p>
    <w:p w:rsidR="006C15B1" w:rsidRDefault="006E4536">
      <w:pPr>
        <w:pStyle w:val="Standard"/>
        <w:spacing w:line="360" w:lineRule="auto"/>
      </w:pPr>
      <w:r>
        <w:t xml:space="preserve">    this-&gt;_matrix = (long**)malloc(sizeof(l</w:t>
      </w:r>
      <w:r>
        <w:t>ong*) * this-&gt;_rows);</w:t>
      </w:r>
    </w:p>
    <w:p w:rsidR="006C15B1" w:rsidRDefault="006E4536">
      <w:pPr>
        <w:pStyle w:val="Standard"/>
        <w:spacing w:line="360" w:lineRule="auto"/>
      </w:pPr>
      <w:r>
        <w:t xml:space="preserve">    for (long i = 0; i &lt; this-&gt;_rows; i++)</w:t>
      </w:r>
    </w:p>
    <w:p w:rsidR="006C15B1" w:rsidRDefault="006E4536">
      <w:pPr>
        <w:pStyle w:val="Standard"/>
        <w:spacing w:line="360" w:lineRule="auto"/>
      </w:pPr>
      <w:r>
        <w:t xml:space="preserve">      this-&gt;_matrix[i] = (long*)calloc(sizeof(long), this-&gt;_cols);</w:t>
      </w:r>
    </w:p>
    <w:p w:rsidR="006C15B1" w:rsidRDefault="006E4536">
      <w:pPr>
        <w:pStyle w:val="Standard"/>
        <w:spacing w:line="360" w:lineRule="auto"/>
      </w:pPr>
      <w:r>
        <w:t xml:space="preserve">  } </w:t>
      </w:r>
    </w:p>
    <w:p w:rsidR="006C15B1" w:rsidRDefault="006E4536">
      <w:pPr>
        <w:pStyle w:val="Standard"/>
        <w:spacing w:line="360" w:lineRule="auto"/>
      </w:pPr>
      <w:r>
        <w:t xml:space="preserve">  else {</w:t>
      </w:r>
    </w:p>
    <w:p w:rsidR="006C15B1" w:rsidRDefault="006E4536">
      <w:pPr>
        <w:pStyle w:val="Standard"/>
        <w:spacing w:line="360" w:lineRule="auto"/>
      </w:pPr>
      <w:r>
        <w:t xml:space="preserve">    this-&gt;_matrix = (long**)realloc(this-&gt;_matrix, sizeof(long*)*row);</w:t>
      </w:r>
    </w:p>
    <w:p w:rsidR="006C15B1" w:rsidRDefault="006E4536">
      <w:pPr>
        <w:pStyle w:val="Standard"/>
        <w:spacing w:line="360" w:lineRule="auto"/>
      </w:pPr>
      <w:r>
        <w:t xml:space="preserve">    for (int rw = 0; rw &lt; row; rw++)</w:t>
      </w:r>
    </w:p>
    <w:p w:rsidR="006C15B1" w:rsidRDefault="006E4536">
      <w:pPr>
        <w:pStyle w:val="Standard"/>
        <w:spacing w:line="360" w:lineRule="auto"/>
      </w:pPr>
      <w:r>
        <w:t xml:space="preserve">  </w:t>
      </w:r>
      <w:r>
        <w:t xml:space="preserve">    this-&gt;_matrix[rw] = (long*)realloc(this-&gt;_matrix[rw], sizeof(long)*col);</w:t>
      </w:r>
    </w:p>
    <w:p w:rsidR="006C15B1" w:rsidRDefault="006E4536">
      <w:pPr>
        <w:pStyle w:val="Standard"/>
        <w:spacing w:line="360" w:lineRule="auto"/>
      </w:pPr>
      <w:r>
        <w:t xml:space="preserve">  } </w:t>
      </w:r>
    </w:p>
    <w:p w:rsidR="006C15B1" w:rsidRDefault="006C15B1">
      <w:pPr>
        <w:pStyle w:val="Standard"/>
        <w:spacing w:line="360" w:lineRule="auto"/>
      </w:pPr>
    </w:p>
    <w:p w:rsidR="006C15B1" w:rsidRDefault="006E4536">
      <w:pPr>
        <w:pStyle w:val="Standard"/>
        <w:spacing w:line="360" w:lineRule="auto"/>
      </w:pPr>
      <w:r>
        <w:t xml:space="preserve">} </w:t>
      </w:r>
    </w:p>
    <w:p w:rsidR="006C15B1" w:rsidRDefault="006C15B1">
      <w:pPr>
        <w:pStyle w:val="Standard"/>
        <w:spacing w:line="360" w:lineRule="auto"/>
      </w:pPr>
    </w:p>
    <w:p w:rsidR="006C15B1" w:rsidRDefault="006C15B1">
      <w:pPr>
        <w:pStyle w:val="Standard"/>
        <w:spacing w:line="360" w:lineRule="auto"/>
      </w:pPr>
    </w:p>
    <w:p w:rsidR="006C15B1" w:rsidRDefault="006E4536">
      <w:pPr>
        <w:pStyle w:val="Standard"/>
        <w:spacing w:line="360" w:lineRule="auto"/>
      </w:pPr>
      <w:r>
        <w:t>void Matrix::afiseaza() {</w:t>
      </w:r>
    </w:p>
    <w:p w:rsidR="006C15B1" w:rsidRDefault="006E4536">
      <w:pPr>
        <w:pStyle w:val="Standard"/>
        <w:spacing w:line="360" w:lineRule="auto"/>
      </w:pPr>
      <w:r>
        <w:t xml:space="preserve">  if (this-&gt;_rows == 0 || this-&gt;_cols == 0) {</w:t>
      </w:r>
    </w:p>
    <w:p w:rsidR="006C15B1" w:rsidRDefault="006E4536">
      <w:pPr>
        <w:pStyle w:val="Standard"/>
        <w:spacing w:line="360" w:lineRule="auto"/>
      </w:pPr>
      <w:r>
        <w:t xml:space="preserve">    std::cout &lt;&lt; "Matricea e nula" &lt;&lt; std::endl;</w:t>
      </w:r>
    </w:p>
    <w:p w:rsidR="006C15B1" w:rsidRDefault="006E4536">
      <w:pPr>
        <w:pStyle w:val="Standard"/>
        <w:spacing w:line="360" w:lineRule="auto"/>
      </w:pPr>
      <w:r>
        <w:t xml:space="preserve">    return;</w:t>
      </w:r>
    </w:p>
    <w:p w:rsidR="006C15B1" w:rsidRDefault="006E4536">
      <w:pPr>
        <w:pStyle w:val="Standard"/>
        <w:spacing w:line="360" w:lineRule="auto"/>
      </w:pPr>
      <w:r>
        <w:t xml:space="preserve">  }</w:t>
      </w:r>
    </w:p>
    <w:p w:rsidR="006C15B1" w:rsidRDefault="006C15B1">
      <w:pPr>
        <w:pStyle w:val="Standard"/>
        <w:spacing w:line="360" w:lineRule="auto"/>
      </w:pPr>
    </w:p>
    <w:p w:rsidR="006C15B1" w:rsidRDefault="006E4536">
      <w:pPr>
        <w:pStyle w:val="Standard"/>
        <w:spacing w:line="360" w:lineRule="auto"/>
      </w:pPr>
      <w:r>
        <w:t xml:space="preserve">  std::cout &lt;&lt; std::endl &lt;&lt; </w:t>
      </w:r>
      <w:r>
        <w:t>"Se afiseaza matricea" &lt;&lt; std::endl;</w:t>
      </w:r>
    </w:p>
    <w:p w:rsidR="006C15B1" w:rsidRDefault="006E4536">
      <w:pPr>
        <w:pStyle w:val="Standard"/>
        <w:spacing w:line="360" w:lineRule="auto"/>
      </w:pPr>
      <w:r>
        <w:t xml:space="preserve">  for (long r = 0; r &lt; this-&gt;_rows; r++) {</w:t>
      </w:r>
    </w:p>
    <w:p w:rsidR="006C15B1" w:rsidRDefault="006E4536">
      <w:pPr>
        <w:pStyle w:val="Standard"/>
        <w:spacing w:line="360" w:lineRule="auto"/>
      </w:pPr>
      <w:r>
        <w:t xml:space="preserve">    for (long c = 0; c &lt; this-&gt;_cols; c++) {</w:t>
      </w:r>
    </w:p>
    <w:p w:rsidR="006C15B1" w:rsidRDefault="006E4536">
      <w:pPr>
        <w:pStyle w:val="Standard"/>
        <w:spacing w:line="360" w:lineRule="auto"/>
      </w:pPr>
      <w:r>
        <w:t xml:space="preserve">      std::cout &lt;&lt; this-&gt;_matrix[r][c] &lt;&lt; " ";</w:t>
      </w:r>
    </w:p>
    <w:p w:rsidR="006C15B1" w:rsidRDefault="006E4536">
      <w:pPr>
        <w:pStyle w:val="Standard"/>
        <w:spacing w:line="360" w:lineRule="auto"/>
      </w:pPr>
      <w:r>
        <w:t xml:space="preserve">    }</w:t>
      </w:r>
    </w:p>
    <w:p w:rsidR="006C15B1" w:rsidRDefault="006E4536">
      <w:pPr>
        <w:pStyle w:val="Standard"/>
        <w:spacing w:line="360" w:lineRule="auto"/>
      </w:pPr>
      <w:r>
        <w:t xml:space="preserve">    std::cout &lt;&lt; std::endl;</w:t>
      </w:r>
    </w:p>
    <w:p w:rsidR="006C15B1" w:rsidRDefault="006E4536">
      <w:pPr>
        <w:pStyle w:val="Standard"/>
        <w:spacing w:line="360" w:lineRule="auto"/>
      </w:pPr>
      <w:r>
        <w:t xml:space="preserve">  }</w:t>
      </w:r>
    </w:p>
    <w:p w:rsidR="006C15B1" w:rsidRDefault="006E4536">
      <w:pPr>
        <w:pStyle w:val="Standard"/>
        <w:spacing w:line="360" w:lineRule="auto"/>
      </w:pPr>
      <w:r>
        <w:t>}</w:t>
      </w:r>
    </w:p>
    <w:p w:rsidR="006C15B1" w:rsidRDefault="006C15B1">
      <w:pPr>
        <w:pStyle w:val="Standard"/>
        <w:spacing w:line="360" w:lineRule="auto"/>
      </w:pPr>
    </w:p>
    <w:p w:rsidR="006C15B1" w:rsidRDefault="006C15B1">
      <w:pPr>
        <w:pStyle w:val="Standard"/>
        <w:spacing w:line="360" w:lineRule="auto"/>
      </w:pPr>
    </w:p>
    <w:p w:rsidR="006C15B1" w:rsidRDefault="006E4536">
      <w:pPr>
        <w:pStyle w:val="Standard"/>
        <w:spacing w:line="360" w:lineRule="auto"/>
        <w:jc w:val="center"/>
        <w:rPr>
          <w:b/>
        </w:rPr>
      </w:pPr>
      <w:r>
        <w:rPr>
          <w:b/>
        </w:rPr>
        <w:t>Codul :</w:t>
      </w:r>
    </w:p>
    <w:p w:rsidR="006C15B1" w:rsidRDefault="006E4536">
      <w:pPr>
        <w:pStyle w:val="Standard"/>
        <w:spacing w:line="360" w:lineRule="auto"/>
      </w:pPr>
      <w:r>
        <w:t>#include &lt;iostream&gt;</w:t>
      </w:r>
    </w:p>
    <w:p w:rsidR="006C15B1" w:rsidRDefault="006E4536">
      <w:pPr>
        <w:pStyle w:val="Standard"/>
        <w:spacing w:line="360" w:lineRule="auto"/>
      </w:pPr>
      <w:r>
        <w:t>#include "Matr</w:t>
      </w:r>
      <w:r>
        <w:t>ix.cpp"</w:t>
      </w:r>
    </w:p>
    <w:p w:rsidR="006C15B1" w:rsidRDefault="006C15B1">
      <w:pPr>
        <w:pStyle w:val="Standard"/>
        <w:spacing w:line="360" w:lineRule="auto"/>
      </w:pPr>
    </w:p>
    <w:p w:rsidR="006C15B1" w:rsidRDefault="006C15B1">
      <w:pPr>
        <w:pStyle w:val="Standard"/>
        <w:spacing w:line="360" w:lineRule="auto"/>
      </w:pPr>
    </w:p>
    <w:p w:rsidR="006C15B1" w:rsidRDefault="006C15B1">
      <w:pPr>
        <w:pStyle w:val="Standard"/>
        <w:spacing w:line="360" w:lineRule="auto"/>
      </w:pPr>
    </w:p>
    <w:p w:rsidR="006C15B1" w:rsidRDefault="006E4536">
      <w:pPr>
        <w:pStyle w:val="Standard"/>
        <w:spacing w:line="360" w:lineRule="auto"/>
      </w:pPr>
      <w:r>
        <w:t>int main() {</w:t>
      </w:r>
    </w:p>
    <w:p w:rsidR="006C15B1" w:rsidRDefault="006E4536">
      <w:pPr>
        <w:pStyle w:val="Standard"/>
        <w:spacing w:line="360" w:lineRule="auto"/>
      </w:pPr>
      <w:r>
        <w:t xml:space="preserve">  Matrix prima(3);</w:t>
      </w:r>
    </w:p>
    <w:p w:rsidR="006C15B1" w:rsidRDefault="006E4536">
      <w:pPr>
        <w:pStyle w:val="Standard"/>
        <w:spacing w:line="360" w:lineRule="auto"/>
      </w:pPr>
      <w:r>
        <w:t xml:space="preserve">  Matrix adoua(3);</w:t>
      </w:r>
    </w:p>
    <w:p w:rsidR="006C15B1" w:rsidRDefault="006C15B1">
      <w:pPr>
        <w:pStyle w:val="Standard"/>
        <w:spacing w:line="360" w:lineRule="auto"/>
      </w:pPr>
    </w:p>
    <w:p w:rsidR="006C15B1" w:rsidRDefault="006E4536">
      <w:pPr>
        <w:pStyle w:val="Standard"/>
        <w:spacing w:line="360" w:lineRule="auto"/>
      </w:pPr>
      <w:r>
        <w:t xml:space="preserve">  int ceva[3][3] = {{5, 8, 4}, {6, 6, 6}, {1, 0, 1}};</w:t>
      </w:r>
    </w:p>
    <w:p w:rsidR="006C15B1" w:rsidRDefault="006E4536">
      <w:pPr>
        <w:pStyle w:val="Standard"/>
        <w:spacing w:line="360" w:lineRule="auto"/>
      </w:pPr>
      <w:r>
        <w:t xml:space="preserve">  int alta[3][3] = {{0, 0, 3}, {0, 0, 3}, {1, 1, 7}};</w:t>
      </w:r>
    </w:p>
    <w:p w:rsidR="006C15B1" w:rsidRDefault="006E4536">
      <w:pPr>
        <w:pStyle w:val="Standard"/>
        <w:spacing w:line="360" w:lineRule="auto"/>
      </w:pPr>
      <w:r>
        <w:t xml:space="preserve">  for (int i = 0; i &lt; 3; i++) {</w:t>
      </w:r>
    </w:p>
    <w:p w:rsidR="006C15B1" w:rsidRDefault="006E4536">
      <w:pPr>
        <w:pStyle w:val="Standard"/>
        <w:spacing w:line="360" w:lineRule="auto"/>
      </w:pPr>
      <w:r>
        <w:t xml:space="preserve">    for (int j = 0; j &lt; 3; j++) {</w:t>
      </w:r>
    </w:p>
    <w:p w:rsidR="006C15B1" w:rsidRDefault="006E4536">
      <w:pPr>
        <w:pStyle w:val="Standard"/>
        <w:spacing w:line="360" w:lineRule="auto"/>
      </w:pPr>
      <w:r>
        <w:t xml:space="preserve">      prima.elAt(i,</w:t>
      </w:r>
      <w:r>
        <w:t xml:space="preserve"> j) = ceva[i][j];</w:t>
      </w:r>
    </w:p>
    <w:p w:rsidR="006C15B1" w:rsidRDefault="006E4536">
      <w:pPr>
        <w:pStyle w:val="Standard"/>
        <w:spacing w:line="360" w:lineRule="auto"/>
      </w:pPr>
      <w:r>
        <w:t xml:space="preserve">    }</w:t>
      </w:r>
    </w:p>
    <w:p w:rsidR="006C15B1" w:rsidRDefault="006E4536">
      <w:pPr>
        <w:pStyle w:val="Standard"/>
        <w:spacing w:line="360" w:lineRule="auto"/>
      </w:pPr>
      <w:r>
        <w:t xml:space="preserve">    for (int j = 0; j &lt; 3; j++) {</w:t>
      </w:r>
    </w:p>
    <w:p w:rsidR="006C15B1" w:rsidRDefault="006E4536">
      <w:pPr>
        <w:pStyle w:val="Standard"/>
        <w:spacing w:line="360" w:lineRule="auto"/>
      </w:pPr>
      <w:r>
        <w:t xml:space="preserve">      adoua.elAt(i, j) = alta[i][j];</w:t>
      </w:r>
    </w:p>
    <w:p w:rsidR="006C15B1" w:rsidRDefault="006E4536">
      <w:pPr>
        <w:pStyle w:val="Standard"/>
        <w:spacing w:line="360" w:lineRule="auto"/>
      </w:pPr>
      <w:r>
        <w:t xml:space="preserve">    }</w:t>
      </w:r>
    </w:p>
    <w:p w:rsidR="006C15B1" w:rsidRDefault="006E4536">
      <w:pPr>
        <w:pStyle w:val="Standard"/>
        <w:spacing w:line="360" w:lineRule="auto"/>
      </w:pPr>
      <w:r>
        <w:t xml:space="preserve">  }</w:t>
      </w:r>
    </w:p>
    <w:p w:rsidR="006C15B1" w:rsidRDefault="006C15B1">
      <w:pPr>
        <w:pStyle w:val="Standard"/>
        <w:spacing w:line="360" w:lineRule="auto"/>
      </w:pPr>
    </w:p>
    <w:p w:rsidR="006C15B1" w:rsidRDefault="006E4536">
      <w:pPr>
        <w:pStyle w:val="Standard"/>
        <w:spacing w:line="360" w:lineRule="auto"/>
      </w:pPr>
      <w:r>
        <w:t xml:space="preserve">  std::cout &lt;&lt; "S-a creat prima matrice";</w:t>
      </w:r>
    </w:p>
    <w:p w:rsidR="006C15B1" w:rsidRDefault="006E4536">
      <w:pPr>
        <w:pStyle w:val="Standard"/>
        <w:spacing w:line="360" w:lineRule="auto"/>
      </w:pPr>
      <w:r>
        <w:t xml:space="preserve">  prima.afiseaza();</w:t>
      </w:r>
    </w:p>
    <w:p w:rsidR="006C15B1" w:rsidRDefault="006E4536">
      <w:pPr>
        <w:pStyle w:val="Standard"/>
        <w:spacing w:line="360" w:lineRule="auto"/>
      </w:pPr>
      <w:r>
        <w:t xml:space="preserve">  std::cout &lt;&lt; std::endl &lt;&lt; "S-a creat a doua matrice";</w:t>
      </w:r>
    </w:p>
    <w:p w:rsidR="006C15B1" w:rsidRDefault="006E4536">
      <w:pPr>
        <w:pStyle w:val="Standard"/>
        <w:spacing w:line="360" w:lineRule="auto"/>
      </w:pPr>
      <w:r>
        <w:t xml:space="preserve">  adoua.afiseaza();</w:t>
      </w:r>
    </w:p>
    <w:p w:rsidR="006C15B1" w:rsidRDefault="006C15B1">
      <w:pPr>
        <w:pStyle w:val="Standard"/>
        <w:spacing w:line="360" w:lineRule="auto"/>
      </w:pPr>
    </w:p>
    <w:p w:rsidR="006C15B1" w:rsidRDefault="006E4536">
      <w:pPr>
        <w:pStyle w:val="Standard"/>
        <w:spacing w:line="360" w:lineRule="auto"/>
      </w:pPr>
      <w:r>
        <w:t xml:space="preserve">  prima.sum</w:t>
      </w:r>
      <w:r>
        <w:t>(adoua);</w:t>
      </w:r>
    </w:p>
    <w:p w:rsidR="006C15B1" w:rsidRDefault="006E4536">
      <w:pPr>
        <w:pStyle w:val="Standard"/>
        <w:spacing w:line="360" w:lineRule="auto"/>
      </w:pPr>
      <w:r>
        <w:t xml:space="preserve">  std::cout &lt;&lt; std::endl &lt;&lt; "S-a facut suma a doua matrici";</w:t>
      </w:r>
    </w:p>
    <w:p w:rsidR="006C15B1" w:rsidRDefault="006E4536">
      <w:pPr>
        <w:pStyle w:val="Standard"/>
        <w:spacing w:line="360" w:lineRule="auto"/>
      </w:pPr>
      <w:r>
        <w:t xml:space="preserve">  prima.afiseaza();</w:t>
      </w:r>
    </w:p>
    <w:p w:rsidR="006C15B1" w:rsidRDefault="006C15B1">
      <w:pPr>
        <w:pStyle w:val="Standard"/>
        <w:spacing w:line="360" w:lineRule="auto"/>
      </w:pPr>
    </w:p>
    <w:p w:rsidR="006C15B1" w:rsidRDefault="006E4536">
      <w:pPr>
        <w:pStyle w:val="Standard"/>
        <w:spacing w:line="360" w:lineRule="auto"/>
      </w:pPr>
      <w:r>
        <w:t xml:space="preserve">  prima.multiplication(adoua);</w:t>
      </w:r>
    </w:p>
    <w:p w:rsidR="006C15B1" w:rsidRDefault="006E4536">
      <w:pPr>
        <w:pStyle w:val="Standard"/>
        <w:spacing w:line="360" w:lineRule="auto"/>
      </w:pPr>
      <w:r>
        <w:t xml:space="preserve">  std::cout &lt;&lt; std::endl &lt;&lt; "S-a inmultit prima matrice cu a doua";</w:t>
      </w:r>
    </w:p>
    <w:p w:rsidR="006C15B1" w:rsidRDefault="006E4536">
      <w:pPr>
        <w:pStyle w:val="Standard"/>
        <w:spacing w:line="360" w:lineRule="auto"/>
      </w:pPr>
      <w:r>
        <w:t xml:space="preserve">  prima.afiseaza();</w:t>
      </w:r>
    </w:p>
    <w:p w:rsidR="006C15B1" w:rsidRDefault="006C15B1">
      <w:pPr>
        <w:pStyle w:val="Standard"/>
        <w:spacing w:line="360" w:lineRule="auto"/>
      </w:pPr>
    </w:p>
    <w:p w:rsidR="006C15B1" w:rsidRDefault="006E4536">
      <w:pPr>
        <w:pStyle w:val="Standard"/>
        <w:spacing w:line="360" w:lineRule="auto"/>
      </w:pPr>
      <w:r>
        <w:lastRenderedPageBreak/>
        <w:t xml:space="preserve">  prima.multiplication(5);</w:t>
      </w:r>
    </w:p>
    <w:p w:rsidR="006C15B1" w:rsidRDefault="006E4536">
      <w:pPr>
        <w:pStyle w:val="Standard"/>
        <w:spacing w:line="360" w:lineRule="auto"/>
      </w:pPr>
      <w:r>
        <w:t xml:space="preserve">  std::cout &lt;&lt; std</w:t>
      </w:r>
      <w:r>
        <w:t>::endl &lt;&lt; "S-a inmultit prima matrice cu numarul 5";</w:t>
      </w:r>
    </w:p>
    <w:p w:rsidR="006C15B1" w:rsidRDefault="006E4536">
      <w:pPr>
        <w:pStyle w:val="Standard"/>
        <w:spacing w:line="360" w:lineRule="auto"/>
      </w:pPr>
      <w:r>
        <w:t xml:space="preserve">  prima.afiseaza();</w:t>
      </w:r>
    </w:p>
    <w:p w:rsidR="006C15B1" w:rsidRDefault="006C15B1">
      <w:pPr>
        <w:pStyle w:val="Standard"/>
        <w:spacing w:line="360" w:lineRule="auto"/>
      </w:pPr>
    </w:p>
    <w:p w:rsidR="006C15B1" w:rsidRDefault="006E4536">
      <w:pPr>
        <w:pStyle w:val="Standard"/>
        <w:spacing w:line="360" w:lineRule="auto"/>
      </w:pPr>
      <w:r>
        <w:t xml:space="preserve">  prima.substract(adoua);</w:t>
      </w:r>
    </w:p>
    <w:p w:rsidR="006C15B1" w:rsidRDefault="006E4536">
      <w:pPr>
        <w:pStyle w:val="Standard"/>
        <w:spacing w:line="360" w:lineRule="auto"/>
      </w:pPr>
      <w:r>
        <w:t xml:space="preserve">  std::cout &lt;&lt; std::endl &lt;&lt; "Din prima matrice s-a scazut a doua";</w:t>
      </w:r>
    </w:p>
    <w:p w:rsidR="006C15B1" w:rsidRDefault="006E4536">
      <w:pPr>
        <w:pStyle w:val="Standard"/>
        <w:spacing w:line="360" w:lineRule="auto"/>
      </w:pPr>
      <w:r>
        <w:t xml:space="preserve">  prima.afiseaza();</w:t>
      </w:r>
    </w:p>
    <w:p w:rsidR="006C15B1" w:rsidRDefault="006C15B1">
      <w:pPr>
        <w:pStyle w:val="Standard"/>
        <w:spacing w:line="360" w:lineRule="auto"/>
      </w:pPr>
    </w:p>
    <w:p w:rsidR="006C15B1" w:rsidRDefault="006E4536">
      <w:pPr>
        <w:pStyle w:val="Standard"/>
        <w:spacing w:line="360" w:lineRule="auto"/>
      </w:pPr>
      <w:r>
        <w:t xml:space="preserve">  return 0;</w:t>
      </w:r>
    </w:p>
    <w:p w:rsidR="006C15B1" w:rsidRDefault="006E4536">
      <w:pPr>
        <w:pStyle w:val="Standard"/>
        <w:spacing w:line="360" w:lineRule="auto"/>
      </w:pPr>
      <w:r>
        <w:t>}</w:t>
      </w:r>
    </w:p>
    <w:p w:rsidR="006C15B1" w:rsidRDefault="006E4536">
      <w:pPr>
        <w:pStyle w:val="Standard"/>
        <w:spacing w:line="360" w:lineRule="auto"/>
        <w:jc w:val="center"/>
      </w:pPr>
      <w:r>
        <w:rPr>
          <w:b/>
          <w:sz w:val="28"/>
          <w:szCs w:val="28"/>
          <w:lang w:val="ro-RO" w:bidi="th-TH"/>
        </w:rPr>
        <w:t xml:space="preserve">Output-ul: </w:t>
      </w:r>
      <w:r>
        <w:rPr>
          <w:sz w:val="28"/>
          <w:szCs w:val="28"/>
          <w:lang w:val="ro-RO" w:bidi="th-TH"/>
        </w:rPr>
        <w:t>b</w:t>
      </w:r>
    </w:p>
    <w:p w:rsidR="006C15B1" w:rsidRDefault="006E4536">
      <w:pPr>
        <w:pStyle w:val="Standard"/>
        <w:spacing w:line="360" w:lineRule="auto"/>
      </w:pPr>
      <w:r>
        <w:rPr>
          <w:noProof/>
          <w:lang w:eastAsia="en-US" w:bidi="ar-SA"/>
        </w:rPr>
        <w:drawing>
          <wp:inline distT="0" distB="0" distL="0" distR="0">
            <wp:extent cx="2697955" cy="5708388"/>
            <wp:effectExtent l="0" t="0" r="7145" b="6612"/>
            <wp:docPr id="3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7955" cy="570838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6C15B1" w:rsidRDefault="006C15B1">
      <w:pPr>
        <w:pStyle w:val="Standard"/>
        <w:spacing w:line="360" w:lineRule="auto"/>
      </w:pPr>
    </w:p>
    <w:p w:rsidR="006C15B1" w:rsidRDefault="006C15B1">
      <w:pPr>
        <w:pStyle w:val="Standard"/>
        <w:spacing w:line="360" w:lineRule="auto"/>
      </w:pPr>
    </w:p>
    <w:p w:rsidR="006C15B1" w:rsidRDefault="006C15B1">
      <w:pPr>
        <w:pStyle w:val="Standard"/>
        <w:spacing w:line="360" w:lineRule="auto"/>
      </w:pPr>
    </w:p>
    <w:p w:rsidR="006C15B1" w:rsidRDefault="006C15B1">
      <w:pPr>
        <w:pStyle w:val="Standard"/>
        <w:spacing w:line="360" w:lineRule="auto"/>
      </w:pPr>
    </w:p>
    <w:p w:rsidR="006C15B1" w:rsidRDefault="006E4536">
      <w:pPr>
        <w:pStyle w:val="Standard"/>
        <w:spacing w:line="360" w:lineRule="auto"/>
      </w:pPr>
      <w:r>
        <w:rPr>
          <w:b/>
          <w:bCs/>
          <w:sz w:val="28"/>
          <w:szCs w:val="28"/>
          <w:lang w:val="ro-RO" w:bidi="th-TH"/>
        </w:rPr>
        <w:t>Concluzie:</w:t>
      </w:r>
      <w:r>
        <w:rPr>
          <w:sz w:val="28"/>
          <w:szCs w:val="28"/>
          <w:lang w:val="ro-RO" w:bidi="th-TH"/>
        </w:rPr>
        <w:t xml:space="preserve"> Efectuand aceasta </w:t>
      </w:r>
      <w:r>
        <w:rPr>
          <w:sz w:val="28"/>
          <w:szCs w:val="28"/>
          <w:lang w:val="ro-RO" w:bidi="th-TH"/>
        </w:rPr>
        <w:t>lucrare de laborator am studiat tipurile de constructori, am studiat principiile de definire și utilizare a constructorilor si destructorilor.</w:t>
      </w:r>
    </w:p>
    <w:p w:rsidR="006C15B1" w:rsidRDefault="006C15B1">
      <w:pPr>
        <w:pStyle w:val="Standard"/>
        <w:spacing w:line="360" w:lineRule="auto"/>
      </w:pPr>
    </w:p>
    <w:sectPr w:rsidR="006C15B1">
      <w:pgSz w:w="11909" w:h="16834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4536" w:rsidRDefault="006E4536">
      <w:r>
        <w:separator/>
      </w:r>
    </w:p>
  </w:endnote>
  <w:endnote w:type="continuationSeparator" w:id="0">
    <w:p w:rsidR="006E4536" w:rsidRDefault="006E45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angal">
    <w:altName w:val="Courier New"/>
    <w:panose1 w:val="00000400000000000000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4536" w:rsidRDefault="006E4536">
      <w:r>
        <w:rPr>
          <w:color w:val="000000"/>
        </w:rPr>
        <w:separator/>
      </w:r>
    </w:p>
  </w:footnote>
  <w:footnote w:type="continuationSeparator" w:id="0">
    <w:p w:rsidR="006E4536" w:rsidRDefault="006E45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6C15B1"/>
    <w:rsid w:val="006C15B1"/>
    <w:rsid w:val="006E4536"/>
    <w:rsid w:val="00C17680"/>
    <w:rsid w:val="00D0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56BEDE-D955-4889-97BB-FF9EBA39F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ListParagraph">
    <w:name w:val="List Paragraph"/>
    <w:basedOn w:val="Standard"/>
    <w:pPr>
      <w:ind w:left="720"/>
    </w:pPr>
  </w:style>
  <w:style w:type="paragraph" w:styleId="Header">
    <w:name w:val="header"/>
    <w:basedOn w:val="Normal"/>
    <w:pPr>
      <w:tabs>
        <w:tab w:val="center" w:pos="4844"/>
        <w:tab w:val="right" w:pos="9689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rPr>
      <w:rFonts w:cs="Mangal"/>
      <w:szCs w:val="21"/>
    </w:rPr>
  </w:style>
  <w:style w:type="paragraph" w:styleId="Footer">
    <w:name w:val="footer"/>
    <w:basedOn w:val="Normal"/>
    <w:pPr>
      <w:tabs>
        <w:tab w:val="center" w:pos="4844"/>
        <w:tab w:val="right" w:pos="9689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1787</Words>
  <Characters>10186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 max</dc:creator>
  <cp:lastModifiedBy>max max</cp:lastModifiedBy>
  <cp:revision>2</cp:revision>
  <dcterms:created xsi:type="dcterms:W3CDTF">2020-11-22T09:53:00Z</dcterms:created>
  <dcterms:modified xsi:type="dcterms:W3CDTF">2020-11-22T09:53:00Z</dcterms:modified>
</cp:coreProperties>
</file>